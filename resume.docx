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BFFC2" w14:textId="77777777" w:rsidR="00DA2869" w:rsidRPr="0030226D" w:rsidRDefault="00BA0151">
      <w:pPr>
        <w:pStyle w:val="Heading1"/>
        <w:rPr>
          <w:color w:val="auto"/>
        </w:rPr>
      </w:pPr>
      <w:r w:rsidRPr="0030226D">
        <w:rPr>
          <w:color w:val="auto"/>
        </w:rPr>
        <w:t>Education</w:t>
      </w:r>
    </w:p>
    <w:p w14:paraId="2C5F8739" w14:textId="309CD6E2" w:rsidR="00F16DE4" w:rsidRDefault="00F16DE4" w:rsidP="00BC39F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Harvard College (Class of 2019)</w:t>
      </w:r>
    </w:p>
    <w:p w14:paraId="517F6CCD" w14:textId="410F2B93" w:rsidR="00F16DE4" w:rsidRDefault="00F16DE4" w:rsidP="00F16DE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[Cambridge, MA 02138]</w:t>
      </w:r>
    </w:p>
    <w:p w14:paraId="0BEC7498" w14:textId="77777777" w:rsidR="00F16DE4" w:rsidRDefault="00F16DE4" w:rsidP="00BC39F2">
      <w:pPr>
        <w:pStyle w:val="BodyText"/>
        <w:rPr>
          <w:sz w:val="24"/>
          <w:szCs w:val="24"/>
        </w:rPr>
      </w:pPr>
    </w:p>
    <w:p w14:paraId="71FF9B74" w14:textId="386BA211" w:rsidR="00BC39F2" w:rsidRPr="0030226D" w:rsidRDefault="00BC39F2" w:rsidP="00BC39F2">
      <w:pPr>
        <w:pStyle w:val="BodyText"/>
        <w:rPr>
          <w:sz w:val="24"/>
          <w:szCs w:val="24"/>
        </w:rPr>
      </w:pPr>
      <w:r w:rsidRPr="0030226D">
        <w:rPr>
          <w:sz w:val="24"/>
          <w:szCs w:val="24"/>
        </w:rPr>
        <w:t>West Lafayette Junior/Senior High School (</w:t>
      </w:r>
      <w:r w:rsidR="00F16DE4">
        <w:rPr>
          <w:sz w:val="24"/>
          <w:szCs w:val="24"/>
        </w:rPr>
        <w:t>Class of</w:t>
      </w:r>
      <w:r w:rsidRPr="0030226D">
        <w:rPr>
          <w:sz w:val="24"/>
          <w:szCs w:val="24"/>
        </w:rPr>
        <w:t xml:space="preserve"> 2015)</w:t>
      </w:r>
    </w:p>
    <w:p w14:paraId="75FB9325" w14:textId="77777777" w:rsidR="00BC39F2" w:rsidRPr="0030226D" w:rsidRDefault="00BC39F2" w:rsidP="00BC39F2">
      <w:pPr>
        <w:pStyle w:val="BodyText"/>
        <w:rPr>
          <w:sz w:val="24"/>
          <w:szCs w:val="24"/>
        </w:rPr>
      </w:pPr>
      <w:r w:rsidRPr="0030226D">
        <w:rPr>
          <w:sz w:val="24"/>
          <w:szCs w:val="24"/>
        </w:rPr>
        <w:t>[1105 N. Grant Street, West Lafayette, IN 47906, United States]</w:t>
      </w:r>
    </w:p>
    <w:p w14:paraId="4F48E2C2" w14:textId="478B67C0" w:rsidR="00BC39F2" w:rsidRPr="0030226D" w:rsidRDefault="00BC39F2" w:rsidP="00BC39F2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30226D">
        <w:rPr>
          <w:sz w:val="24"/>
          <w:szCs w:val="24"/>
        </w:rPr>
        <w:t>GPA 4.0 Unweighted</w:t>
      </w:r>
      <w:r w:rsidR="00F9605A">
        <w:rPr>
          <w:sz w:val="24"/>
          <w:szCs w:val="24"/>
        </w:rPr>
        <w:t>, Valedictorian</w:t>
      </w:r>
    </w:p>
    <w:p w14:paraId="3A30111B" w14:textId="77777777" w:rsidR="00BC39F2" w:rsidRDefault="002977CE" w:rsidP="00BC39F2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30226D">
        <w:rPr>
          <w:sz w:val="24"/>
          <w:szCs w:val="24"/>
        </w:rPr>
        <w:t>West Lafayette High School does not rank students.</w:t>
      </w:r>
    </w:p>
    <w:p w14:paraId="72330461" w14:textId="77777777" w:rsidR="00053052" w:rsidRDefault="00053052" w:rsidP="00053052">
      <w:pPr>
        <w:pStyle w:val="BodyText"/>
        <w:rPr>
          <w:sz w:val="24"/>
          <w:szCs w:val="24"/>
        </w:rPr>
      </w:pPr>
    </w:p>
    <w:p w14:paraId="2A3C00AA" w14:textId="1B3380A4" w:rsidR="00053052" w:rsidRDefault="00053052" w:rsidP="0005305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Harvard Secondary School Program (Summer 2013)</w:t>
      </w:r>
    </w:p>
    <w:p w14:paraId="5AF2444F" w14:textId="2F417E56" w:rsidR="00053052" w:rsidRDefault="00053052" w:rsidP="0005305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[51 Brattle Street, Cambridge, MA 02138, United States]</w:t>
      </w:r>
    </w:p>
    <w:p w14:paraId="60837C39" w14:textId="4AF156B4" w:rsidR="00053052" w:rsidRDefault="00053052" w:rsidP="00053052">
      <w:pPr>
        <w:pStyle w:val="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BIOS</w:t>
      </w:r>
      <w:r w:rsidR="0009054F">
        <w:rPr>
          <w:sz w:val="24"/>
          <w:szCs w:val="24"/>
        </w:rPr>
        <w:t xml:space="preserve"> S-1AB Introductory Biology</w:t>
      </w:r>
      <w:bookmarkStart w:id="0" w:name="_GoBack"/>
      <w:bookmarkEnd w:id="0"/>
    </w:p>
    <w:p w14:paraId="58031D21" w14:textId="77777777" w:rsidR="00163E5E" w:rsidRDefault="00163E5E" w:rsidP="00163E5E">
      <w:pPr>
        <w:pStyle w:val="BodyText"/>
        <w:rPr>
          <w:sz w:val="24"/>
          <w:szCs w:val="24"/>
        </w:rPr>
      </w:pPr>
    </w:p>
    <w:p w14:paraId="0A816E4E" w14:textId="097837EB" w:rsidR="00163E5E" w:rsidRDefault="00163E5E" w:rsidP="00163E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Purdue University non-degree seeking student (2014-2015)</w:t>
      </w:r>
    </w:p>
    <w:p w14:paraId="22716EB8" w14:textId="019452C5" w:rsidR="00163E5E" w:rsidRDefault="00163E5E" w:rsidP="00163E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</w:t>
      </w:r>
      <w:r w:rsidR="004806AE">
        <w:rPr>
          <w:sz w:val="24"/>
          <w:szCs w:val="24"/>
        </w:rPr>
        <w:t xml:space="preserve">610 Purdue Mall, </w:t>
      </w:r>
      <w:r>
        <w:rPr>
          <w:sz w:val="24"/>
          <w:szCs w:val="24"/>
        </w:rPr>
        <w:t>West Lafayette, IN 47906, United States]</w:t>
      </w:r>
    </w:p>
    <w:p w14:paraId="511008AE" w14:textId="20F41167" w:rsidR="00163E5E" w:rsidRDefault="00163E5E" w:rsidP="00163E5E">
      <w:pPr>
        <w:pStyle w:val="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 261, MA 265, BIOL 230, CHE 411</w:t>
      </w:r>
      <w:r w:rsidR="00CF2C51">
        <w:rPr>
          <w:sz w:val="24"/>
          <w:szCs w:val="24"/>
        </w:rPr>
        <w:t xml:space="preserve"> (I &amp; II)</w:t>
      </w:r>
    </w:p>
    <w:p w14:paraId="380DADA1" w14:textId="77777777" w:rsidR="00163E5E" w:rsidRDefault="00163E5E" w:rsidP="00163E5E">
      <w:pPr>
        <w:pStyle w:val="BodyText"/>
        <w:ind w:left="720"/>
        <w:rPr>
          <w:sz w:val="24"/>
          <w:szCs w:val="24"/>
        </w:rPr>
      </w:pPr>
    </w:p>
    <w:p w14:paraId="6405E2D9" w14:textId="1F1D9D1A" w:rsidR="00163E5E" w:rsidRDefault="00163E5E" w:rsidP="00163E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Indiana University High School (2013-2015)</w:t>
      </w:r>
    </w:p>
    <w:p w14:paraId="7FCAB8B9" w14:textId="55314313" w:rsidR="00163E5E" w:rsidRPr="0030226D" w:rsidRDefault="00163E5E" w:rsidP="00163E5E">
      <w:pPr>
        <w:pStyle w:val="BodyTex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SOCS-30A &amp; 32A </w:t>
      </w:r>
      <w:r w:rsidR="00B85983">
        <w:rPr>
          <w:sz w:val="24"/>
          <w:szCs w:val="24"/>
        </w:rPr>
        <w:t>online courses</w:t>
      </w:r>
    </w:p>
    <w:p w14:paraId="610D1079" w14:textId="77777777" w:rsidR="00DA2869" w:rsidRPr="0030226D" w:rsidRDefault="002B13B9">
      <w:pPr>
        <w:pStyle w:val="Heading1"/>
        <w:rPr>
          <w:color w:val="auto"/>
        </w:rPr>
      </w:pPr>
      <w:r w:rsidRPr="0030226D">
        <w:rPr>
          <w:color w:val="auto"/>
        </w:rPr>
        <w:t>School Clubs and Organizations</w:t>
      </w:r>
    </w:p>
    <w:tbl>
      <w:tblPr>
        <w:tblStyle w:val="CVDetails"/>
        <w:tblW w:w="6683" w:type="pct"/>
        <w:tblLook w:val="04A0" w:firstRow="1" w:lastRow="0" w:firstColumn="1" w:lastColumn="0" w:noHBand="0" w:noVBand="1"/>
      </w:tblPr>
      <w:tblGrid>
        <w:gridCol w:w="9541"/>
        <w:gridCol w:w="365"/>
        <w:gridCol w:w="2605"/>
      </w:tblGrid>
      <w:tr w:rsidR="00024CAC" w:rsidRPr="0030226D" w14:paraId="1608EC86" w14:textId="77777777" w:rsidTr="00024CAC">
        <w:sdt>
          <w:sdtPr>
            <w:rPr>
              <w:sz w:val="24"/>
              <w:szCs w:val="24"/>
            </w:rPr>
            <w:id w:val="17159559"/>
            <w:placeholder>
              <w:docPart w:val="ED9C423DBBEA104EAB0EB3894CB0A1E8"/>
            </w:placeholder>
          </w:sdtPr>
          <w:sdtContent>
            <w:tc>
              <w:tcPr>
                <w:tcW w:w="3813" w:type="pct"/>
              </w:tcPr>
              <w:p w14:paraId="49F7619B" w14:textId="28E3D963" w:rsidR="006F2B71" w:rsidRPr="008F633E" w:rsidRDefault="006F2B71" w:rsidP="008F633E">
                <w:pPr>
                  <w:pStyle w:val="ListBullet"/>
                  <w:rPr>
                    <w:sz w:val="24"/>
                    <w:szCs w:val="24"/>
                  </w:rPr>
                </w:pPr>
                <w:r w:rsidRPr="006F2B71">
                  <w:rPr>
                    <w:sz w:val="24"/>
                    <w:szCs w:val="24"/>
                  </w:rPr>
                  <w:t>Student Body President (12); Student Council Junior class officer, committee chairs of Blood Drives &amp; T-shirts (11); Student Council Sophomore class officer (10)</w:t>
                </w:r>
                <w:r w:rsidR="008F633E">
                  <w:rPr>
                    <w:sz w:val="24"/>
                    <w:szCs w:val="24"/>
                  </w:rPr>
                  <w:t>; Prom Board chair (11)</w:t>
                </w:r>
              </w:p>
              <w:p w14:paraId="206578BA" w14:textId="4F51FA0B" w:rsidR="00024CAC" w:rsidRDefault="00024CAC" w:rsidP="002B13B9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Aspire IT, </w:t>
                </w:r>
                <w:r w:rsidR="002E1856">
                  <w:rPr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 xml:space="preserve">omputing </w:t>
                </w:r>
                <w:r w:rsidR="002E1856">
                  <w:rPr>
                    <w:sz w:val="24"/>
                    <w:szCs w:val="24"/>
                  </w:rPr>
                  <w:t>club for middle school g</w:t>
                </w:r>
                <w:r>
                  <w:rPr>
                    <w:sz w:val="24"/>
                    <w:szCs w:val="24"/>
                  </w:rPr>
                  <w:t>irls—</w:t>
                </w:r>
                <w:r w:rsidR="006F2B71">
                  <w:rPr>
                    <w:sz w:val="24"/>
                    <w:szCs w:val="24"/>
                  </w:rPr>
                  <w:t>F</w:t>
                </w:r>
                <w:r>
                  <w:rPr>
                    <w:sz w:val="24"/>
                    <w:szCs w:val="24"/>
                  </w:rPr>
                  <w:t xml:space="preserve">ounder </w:t>
                </w:r>
                <w:r w:rsidR="002E1856">
                  <w:rPr>
                    <w:sz w:val="24"/>
                    <w:szCs w:val="24"/>
                  </w:rPr>
                  <w:t xml:space="preserve">&amp; </w:t>
                </w:r>
                <w:r w:rsidR="006F2B71">
                  <w:rPr>
                    <w:sz w:val="24"/>
                    <w:szCs w:val="24"/>
                  </w:rPr>
                  <w:t>President</w:t>
                </w:r>
                <w:r>
                  <w:rPr>
                    <w:sz w:val="24"/>
                    <w:szCs w:val="24"/>
                  </w:rPr>
                  <w:t xml:space="preserve"> (11</w:t>
                </w:r>
                <w:r w:rsidR="006F2B71">
                  <w:rPr>
                    <w:sz w:val="24"/>
                    <w:szCs w:val="24"/>
                  </w:rPr>
                  <w:t>-12</w:t>
                </w:r>
                <w:r>
                  <w:rPr>
                    <w:sz w:val="24"/>
                    <w:szCs w:val="24"/>
                  </w:rPr>
                  <w:t>)</w:t>
                </w:r>
              </w:p>
              <w:p w14:paraId="4D3DDFBA" w14:textId="2DA92CD6" w:rsidR="00DA2869" w:rsidRPr="0030226D" w:rsidRDefault="00024CAC" w:rsidP="0045051E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Academic Math &amp; Science Super Bowl (11</w:t>
                </w:r>
                <w:r w:rsidR="0045051E">
                  <w:rPr>
                    <w:sz w:val="24"/>
                    <w:szCs w:val="24"/>
                  </w:rPr>
                  <w:t>)</w:t>
                </w:r>
                <w:r w:rsidR="008F633E">
                  <w:rPr>
                    <w:sz w:val="24"/>
                    <w:szCs w:val="24"/>
                  </w:rPr>
                  <w:t>; Interdisciplinary team captain (11)</w:t>
                </w:r>
              </w:p>
            </w:tc>
          </w:sdtContent>
        </w:sdt>
        <w:tc>
          <w:tcPr>
            <w:tcW w:w="146" w:type="pct"/>
          </w:tcPr>
          <w:p w14:paraId="59BCC061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1041" w:type="pct"/>
          </w:tcPr>
          <w:p w14:paraId="392D32F6" w14:textId="77777777" w:rsidR="00DA2869" w:rsidRPr="0030226D" w:rsidRDefault="00DA2869" w:rsidP="002977CE">
            <w:pPr>
              <w:pStyle w:val="Date"/>
              <w:jc w:val="center"/>
              <w:rPr>
                <w:sz w:val="24"/>
                <w:szCs w:val="24"/>
              </w:rPr>
            </w:pPr>
          </w:p>
        </w:tc>
      </w:tr>
      <w:tr w:rsidR="008F633E" w:rsidRPr="0030226D" w14:paraId="5F5FB44E" w14:textId="77777777" w:rsidTr="006177BC">
        <w:sdt>
          <w:sdtPr>
            <w:rPr>
              <w:sz w:val="24"/>
              <w:szCs w:val="24"/>
            </w:rPr>
            <w:id w:val="17159760"/>
            <w:placeholder>
              <w:docPart w:val="8B7FB45BB165CF4C964C67A14D777ED0"/>
            </w:placeholder>
          </w:sdtPr>
          <w:sdtContent>
            <w:tc>
              <w:tcPr>
                <w:tcW w:w="3813" w:type="pct"/>
              </w:tcPr>
              <w:p w14:paraId="0E3483B2" w14:textId="77777777" w:rsidR="008F633E" w:rsidRPr="0030226D" w:rsidRDefault="008F633E" w:rsidP="006177BC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Mu Alpha Theta (10</w:t>
                </w:r>
                <w:r>
                  <w:rPr>
                    <w:sz w:val="24"/>
                    <w:szCs w:val="24"/>
                  </w:rPr>
                  <w:t>-12</w:t>
                </w:r>
                <w:r w:rsidRPr="0030226D">
                  <w:rPr>
                    <w:sz w:val="24"/>
                    <w:szCs w:val="24"/>
                  </w:rPr>
                  <w:t>)</w:t>
                </w:r>
                <w:r>
                  <w:rPr>
                    <w:sz w:val="24"/>
                    <w:szCs w:val="24"/>
                  </w:rPr>
                  <w:t>; President (12)</w:t>
                </w:r>
              </w:p>
            </w:tc>
          </w:sdtContent>
        </w:sdt>
        <w:tc>
          <w:tcPr>
            <w:tcW w:w="146" w:type="pct"/>
          </w:tcPr>
          <w:p w14:paraId="0FACF02D" w14:textId="77777777" w:rsidR="008F633E" w:rsidRPr="0030226D" w:rsidRDefault="008F633E" w:rsidP="006177BC">
            <w:pPr>
              <w:rPr>
                <w:sz w:val="24"/>
                <w:szCs w:val="24"/>
              </w:rPr>
            </w:pPr>
          </w:p>
        </w:tc>
        <w:tc>
          <w:tcPr>
            <w:tcW w:w="1041" w:type="pct"/>
          </w:tcPr>
          <w:p w14:paraId="78869DC6" w14:textId="77777777" w:rsidR="008F633E" w:rsidRPr="0030226D" w:rsidRDefault="008F633E" w:rsidP="006177BC">
            <w:pPr>
              <w:pStyle w:val="Date"/>
              <w:jc w:val="center"/>
              <w:rPr>
                <w:sz w:val="24"/>
                <w:szCs w:val="24"/>
              </w:rPr>
            </w:pPr>
          </w:p>
        </w:tc>
      </w:tr>
      <w:tr w:rsidR="00024CAC" w:rsidRPr="0030226D" w14:paraId="044ED5F3" w14:textId="77777777" w:rsidTr="00024CAC">
        <w:sdt>
          <w:sdtPr>
            <w:rPr>
              <w:sz w:val="24"/>
              <w:szCs w:val="24"/>
            </w:rPr>
            <w:id w:val="17159562"/>
            <w:placeholder>
              <w:docPart w:val="8880FF2A573FC345B86046262A168406"/>
            </w:placeholder>
          </w:sdtPr>
          <w:sdtContent>
            <w:tc>
              <w:tcPr>
                <w:tcW w:w="3813" w:type="pct"/>
              </w:tcPr>
              <w:p w14:paraId="6F668C65" w14:textId="4006E500" w:rsidR="0049532E" w:rsidRPr="0030226D" w:rsidRDefault="00BC39F2" w:rsidP="00BC39F2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FIRST Robotics (10)</w:t>
                </w:r>
              </w:p>
              <w:p w14:paraId="4C24F5FA" w14:textId="37A4AE2A" w:rsidR="00DA2869" w:rsidRPr="0030226D" w:rsidRDefault="0049532E" w:rsidP="00BC39F2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Science Olympiad (10</w:t>
                </w:r>
                <w:r w:rsidR="006F2B71">
                  <w:rPr>
                    <w:sz w:val="24"/>
                    <w:szCs w:val="24"/>
                  </w:rPr>
                  <w:t>-12</w:t>
                </w:r>
                <w:r w:rsidRPr="0030226D">
                  <w:rPr>
                    <w:sz w:val="24"/>
                    <w:szCs w:val="24"/>
                  </w:rPr>
                  <w:t>)</w:t>
                </w:r>
              </w:p>
            </w:tc>
          </w:sdtContent>
        </w:sdt>
        <w:tc>
          <w:tcPr>
            <w:tcW w:w="146" w:type="pct"/>
          </w:tcPr>
          <w:p w14:paraId="40FD5841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1041" w:type="pct"/>
          </w:tcPr>
          <w:p w14:paraId="522F86AF" w14:textId="77777777" w:rsidR="00DA2869" w:rsidRPr="0030226D" w:rsidRDefault="00DA2869" w:rsidP="002977CE">
            <w:pPr>
              <w:pStyle w:val="Date"/>
              <w:jc w:val="center"/>
              <w:rPr>
                <w:sz w:val="24"/>
                <w:szCs w:val="24"/>
              </w:rPr>
            </w:pPr>
          </w:p>
        </w:tc>
      </w:tr>
      <w:tr w:rsidR="00024CAC" w:rsidRPr="0030226D" w14:paraId="65B88FB2" w14:textId="77777777" w:rsidTr="00024CAC">
        <w:sdt>
          <w:sdtPr>
            <w:rPr>
              <w:sz w:val="24"/>
              <w:szCs w:val="24"/>
            </w:rPr>
            <w:id w:val="17159572"/>
            <w:placeholder>
              <w:docPart w:val="D27C2F29621A3C44AE22D4B8514B2419"/>
            </w:placeholder>
          </w:sdtPr>
          <w:sdtContent>
            <w:tc>
              <w:tcPr>
                <w:tcW w:w="3813" w:type="pct"/>
              </w:tcPr>
              <w:p w14:paraId="0DCE7881" w14:textId="1C912F22" w:rsidR="0049532E" w:rsidRPr="0030226D" w:rsidRDefault="00BC39F2" w:rsidP="00BC39F2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Tennis Team (9</w:t>
                </w:r>
                <w:r w:rsidR="006F2B71">
                  <w:rPr>
                    <w:sz w:val="24"/>
                    <w:szCs w:val="24"/>
                  </w:rPr>
                  <w:t>-10; 12</w:t>
                </w:r>
                <w:r w:rsidRPr="0030226D">
                  <w:rPr>
                    <w:sz w:val="24"/>
                    <w:szCs w:val="24"/>
                  </w:rPr>
                  <w:t>)</w:t>
                </w:r>
              </w:p>
              <w:p w14:paraId="2BED2FAA" w14:textId="1A19D51E" w:rsidR="00024CAC" w:rsidRDefault="0049532E" w:rsidP="00024CAC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lastRenderedPageBreak/>
                  <w:t>Fencing Club (9</w:t>
                </w:r>
                <w:r w:rsidR="006F2B71">
                  <w:rPr>
                    <w:sz w:val="24"/>
                    <w:szCs w:val="24"/>
                  </w:rPr>
                  <w:t>-12</w:t>
                </w:r>
                <w:r w:rsidRPr="0030226D">
                  <w:rPr>
                    <w:sz w:val="24"/>
                    <w:szCs w:val="24"/>
                  </w:rPr>
                  <w:t>)</w:t>
                </w:r>
              </w:p>
              <w:p w14:paraId="7A5AEF84" w14:textId="14811F54" w:rsidR="006F2B71" w:rsidRDefault="002E1856" w:rsidP="00024CA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Debate Team (11)</w:t>
                </w:r>
              </w:p>
              <w:p w14:paraId="44F1B5EB" w14:textId="58841F47" w:rsidR="00DA2869" w:rsidRPr="0030226D" w:rsidRDefault="006F2B71" w:rsidP="00024CA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West Side Service Organization (10-12)</w:t>
                </w:r>
              </w:p>
            </w:tc>
          </w:sdtContent>
        </w:sdt>
        <w:tc>
          <w:tcPr>
            <w:tcW w:w="146" w:type="pct"/>
          </w:tcPr>
          <w:p w14:paraId="07DCD609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1041" w:type="pct"/>
          </w:tcPr>
          <w:p w14:paraId="3E0BCCB2" w14:textId="77777777" w:rsidR="00DA2869" w:rsidRPr="0030226D" w:rsidRDefault="00DA2869">
            <w:pPr>
              <w:pStyle w:val="Date"/>
              <w:rPr>
                <w:sz w:val="24"/>
                <w:szCs w:val="24"/>
              </w:rPr>
            </w:pPr>
          </w:p>
        </w:tc>
      </w:tr>
    </w:tbl>
    <w:p w14:paraId="746D80FE" w14:textId="77777777" w:rsidR="00DA2869" w:rsidRPr="0030226D" w:rsidRDefault="00BC39F2">
      <w:pPr>
        <w:pStyle w:val="Heading1"/>
        <w:rPr>
          <w:color w:val="auto"/>
        </w:rPr>
      </w:pPr>
      <w:r w:rsidRPr="0030226D">
        <w:rPr>
          <w:color w:val="auto"/>
        </w:rPr>
        <w:lastRenderedPageBreak/>
        <w:t>Awards and Honors:</w:t>
      </w:r>
    </w:p>
    <w:tbl>
      <w:tblPr>
        <w:tblStyle w:val="CVDetails"/>
        <w:tblW w:w="8211" w:type="pct"/>
        <w:tblLook w:val="04A0" w:firstRow="1" w:lastRow="0" w:firstColumn="1" w:lastColumn="0" w:noHBand="0" w:noVBand="1"/>
      </w:tblPr>
      <w:tblGrid>
        <w:gridCol w:w="9539"/>
        <w:gridCol w:w="3234"/>
        <w:gridCol w:w="2598"/>
      </w:tblGrid>
      <w:tr w:rsidR="00024CAC" w:rsidRPr="0030226D" w14:paraId="35985CB2" w14:textId="77777777" w:rsidTr="00024CAC">
        <w:sdt>
          <w:sdtPr>
            <w:rPr>
              <w:sz w:val="24"/>
              <w:szCs w:val="24"/>
            </w:rPr>
            <w:id w:val="17159696"/>
            <w:placeholder>
              <w:docPart w:val="2713DFBD13195B458BDB62DEA34233A2"/>
            </w:placeholder>
          </w:sdtPr>
          <w:sdtContent>
            <w:tc>
              <w:tcPr>
                <w:tcW w:w="3103" w:type="pct"/>
              </w:tcPr>
              <w:p w14:paraId="1BD4ED46" w14:textId="1920EF00" w:rsidR="006F2B71" w:rsidRDefault="0049532E" w:rsidP="00024CAC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 xml:space="preserve">Qualification for </w:t>
                </w:r>
                <w:r w:rsidR="006F2B71">
                  <w:rPr>
                    <w:sz w:val="24"/>
                    <w:szCs w:val="24"/>
                  </w:rPr>
                  <w:t xml:space="preserve">International iGEM Collegiate Competition </w:t>
                </w:r>
                <w:r w:rsidR="0030344F">
                  <w:rPr>
                    <w:sz w:val="24"/>
                    <w:szCs w:val="24"/>
                  </w:rPr>
                  <w:t xml:space="preserve">and gold medalist in regionals </w:t>
                </w:r>
                <w:r w:rsidR="006F2B71">
                  <w:rPr>
                    <w:sz w:val="24"/>
                    <w:szCs w:val="24"/>
                  </w:rPr>
                  <w:t>as a part of Purdue 2012 iGEM Team</w:t>
                </w:r>
                <w:r w:rsidRPr="0030226D">
                  <w:rPr>
                    <w:sz w:val="24"/>
                    <w:szCs w:val="24"/>
                  </w:rPr>
                  <w:t xml:space="preserve"> (10)</w:t>
                </w:r>
              </w:p>
              <w:p w14:paraId="5BC00A05" w14:textId="77777777" w:rsidR="00E054FA" w:rsidRDefault="004308B3" w:rsidP="00E054FA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Siemens Competition Semi-finalist (12)</w:t>
                </w:r>
                <w:r w:rsidR="00E054FA">
                  <w:rPr>
                    <w:sz w:val="24"/>
                    <w:szCs w:val="24"/>
                  </w:rPr>
                  <w:t xml:space="preserve"> </w:t>
                </w:r>
              </w:p>
              <w:p w14:paraId="2EB2AD68" w14:textId="42EA0639" w:rsidR="004308B3" w:rsidRPr="00E054FA" w:rsidRDefault="00E054FA" w:rsidP="00E054FA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Coca-Cola Scholar (150 chosen out of 103,000 applicants) (12)</w:t>
                </w:r>
              </w:p>
              <w:p w14:paraId="46641ED8" w14:textId="77777777" w:rsidR="008F633E" w:rsidRPr="0030226D" w:rsidRDefault="008F633E" w:rsidP="008F633E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 xml:space="preserve">NCWIT </w:t>
                </w:r>
                <w:r>
                  <w:rPr>
                    <w:sz w:val="24"/>
                    <w:szCs w:val="24"/>
                  </w:rPr>
                  <w:t>a</w:t>
                </w:r>
                <w:r w:rsidRPr="0030226D">
                  <w:rPr>
                    <w:sz w:val="24"/>
                    <w:szCs w:val="24"/>
                  </w:rPr>
                  <w:t>ward for As</w:t>
                </w:r>
                <w:r>
                  <w:rPr>
                    <w:sz w:val="24"/>
                    <w:szCs w:val="24"/>
                  </w:rPr>
                  <w:t>pirations in Computing Indiana runner-u</w:t>
                </w:r>
                <w:r w:rsidRPr="0030226D">
                  <w:rPr>
                    <w:sz w:val="24"/>
                    <w:szCs w:val="24"/>
                  </w:rPr>
                  <w:t>p (10)</w:t>
                </w:r>
                <w:r>
                  <w:rPr>
                    <w:sz w:val="24"/>
                    <w:szCs w:val="24"/>
                  </w:rPr>
                  <w:t>; Indiana winner (11); National runner-up (11), National winner (12)</w:t>
                </w:r>
              </w:p>
              <w:p w14:paraId="086B5979" w14:textId="77777777" w:rsidR="008F633E" w:rsidRDefault="008F633E" w:rsidP="008F633E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Zero Robotics rank 7</w:t>
                </w:r>
                <w:r w:rsidRPr="00E054FA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 xml:space="preserve"> internationally, qualified for international finals (12)</w:t>
                </w:r>
              </w:p>
              <w:p w14:paraId="4CABAFB1" w14:textId="77777777" w:rsidR="008F633E" w:rsidRPr="0030226D" w:rsidRDefault="008F633E" w:rsidP="008F633E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National Novel Writing Month (NaNoWriMo) 2011</w:t>
                </w:r>
                <w:r>
                  <w:rPr>
                    <w:sz w:val="24"/>
                    <w:szCs w:val="24"/>
                  </w:rPr>
                  <w:t>,</w:t>
                </w:r>
                <w:r w:rsidRPr="0030226D">
                  <w:rPr>
                    <w:sz w:val="24"/>
                    <w:szCs w:val="24"/>
                  </w:rPr>
                  <w:t xml:space="preserve"> 2012</w:t>
                </w:r>
                <w:r>
                  <w:rPr>
                    <w:sz w:val="24"/>
                    <w:szCs w:val="24"/>
                  </w:rPr>
                  <w:t xml:space="preserve"> &amp; 2013 participant, 2012 &amp; 2013 w</w:t>
                </w:r>
                <w:r w:rsidRPr="0030226D">
                  <w:rPr>
                    <w:sz w:val="24"/>
                    <w:szCs w:val="24"/>
                  </w:rPr>
                  <w:t>inner</w:t>
                </w:r>
                <w:r>
                  <w:rPr>
                    <w:sz w:val="24"/>
                    <w:szCs w:val="24"/>
                  </w:rPr>
                  <w:t xml:space="preserve"> (9-11)</w:t>
                </w:r>
              </w:p>
              <w:p w14:paraId="27FA8E9B" w14:textId="68B51827" w:rsidR="00DA2869" w:rsidRPr="0030226D" w:rsidRDefault="008A44FD" w:rsidP="00024CA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Accepted </w:t>
                </w:r>
                <w:r w:rsidR="006F2B71">
                  <w:rPr>
                    <w:sz w:val="24"/>
                    <w:szCs w:val="24"/>
                  </w:rPr>
                  <w:t>Poster Presenter at NY World Makers Faire &amp; Grace Hopper Conference (12)</w:t>
                </w:r>
              </w:p>
            </w:tc>
          </w:sdtContent>
        </w:sdt>
        <w:tc>
          <w:tcPr>
            <w:tcW w:w="1052" w:type="pct"/>
          </w:tcPr>
          <w:p w14:paraId="523D8D60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845" w:type="pct"/>
          </w:tcPr>
          <w:p w14:paraId="1E657724" w14:textId="77777777" w:rsidR="00DA2869" w:rsidRPr="0030226D" w:rsidRDefault="00DA2869">
            <w:pPr>
              <w:pStyle w:val="Date"/>
              <w:rPr>
                <w:sz w:val="24"/>
                <w:szCs w:val="24"/>
              </w:rPr>
            </w:pPr>
          </w:p>
        </w:tc>
      </w:tr>
      <w:tr w:rsidR="00024CAC" w:rsidRPr="0030226D" w14:paraId="5CB54AA5" w14:textId="77777777" w:rsidTr="00024CAC">
        <w:sdt>
          <w:sdtPr>
            <w:rPr>
              <w:sz w:val="24"/>
              <w:szCs w:val="24"/>
            </w:rPr>
            <w:id w:val="17159695"/>
            <w:placeholder>
              <w:docPart w:val="5EB1E3E6998C7141A89D36D1C63C6586"/>
            </w:placeholder>
          </w:sdtPr>
          <w:sdtContent>
            <w:tc>
              <w:tcPr>
                <w:tcW w:w="3103" w:type="pct"/>
              </w:tcPr>
              <w:p w14:paraId="3128F07B" w14:textId="77547879" w:rsidR="00DA2869" w:rsidRPr="0030226D" w:rsidRDefault="00BC39F2" w:rsidP="002977CE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1</w:t>
                </w:r>
                <w:r w:rsidRPr="0030226D">
                  <w:rPr>
                    <w:sz w:val="24"/>
                    <w:szCs w:val="24"/>
                    <w:vertAlign w:val="superscript"/>
                  </w:rPr>
                  <w:t>st</w:t>
                </w:r>
                <w:r w:rsidRPr="0030226D">
                  <w:rPr>
                    <w:sz w:val="24"/>
                    <w:szCs w:val="24"/>
                  </w:rPr>
                  <w:t xml:space="preserve"> Place College of Science Dean’s Awar</w:t>
                </w:r>
                <w:r w:rsidR="002E1856">
                  <w:rPr>
                    <w:sz w:val="24"/>
                    <w:szCs w:val="24"/>
                  </w:rPr>
                  <w:t>d in life science (regional science f</w:t>
                </w:r>
                <w:r w:rsidRPr="0030226D">
                  <w:rPr>
                    <w:sz w:val="24"/>
                    <w:szCs w:val="24"/>
                  </w:rPr>
                  <w:t>air) (9)</w:t>
                </w:r>
              </w:p>
            </w:tc>
          </w:sdtContent>
        </w:sdt>
        <w:tc>
          <w:tcPr>
            <w:tcW w:w="1052" w:type="pct"/>
          </w:tcPr>
          <w:p w14:paraId="0A9E7408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845" w:type="pct"/>
          </w:tcPr>
          <w:p w14:paraId="7BD6061C" w14:textId="77777777" w:rsidR="00DA2869" w:rsidRPr="0030226D" w:rsidRDefault="00DA2869">
            <w:pPr>
              <w:pStyle w:val="Date"/>
              <w:rPr>
                <w:sz w:val="24"/>
                <w:szCs w:val="24"/>
              </w:rPr>
            </w:pPr>
          </w:p>
        </w:tc>
      </w:tr>
      <w:tr w:rsidR="00024CAC" w:rsidRPr="0030226D" w14:paraId="1F395CC3" w14:textId="77777777" w:rsidTr="00024CAC">
        <w:sdt>
          <w:sdtPr>
            <w:rPr>
              <w:sz w:val="24"/>
              <w:szCs w:val="24"/>
            </w:rPr>
            <w:id w:val="17159697"/>
            <w:placeholder>
              <w:docPart w:val="94D0516AC638774C930B04291C9D8CBC"/>
            </w:placeholder>
          </w:sdtPr>
          <w:sdtContent>
            <w:tc>
              <w:tcPr>
                <w:tcW w:w="3103" w:type="pct"/>
              </w:tcPr>
              <w:p w14:paraId="1AE6582A" w14:textId="5D115E87" w:rsidR="006177BC" w:rsidRDefault="006177BC" w:rsidP="006177B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Indiana Academy of Science 1</w:t>
                </w:r>
                <w:r w:rsidRPr="00EF64B6">
                  <w:rPr>
                    <w:sz w:val="24"/>
                    <w:szCs w:val="24"/>
                    <w:vertAlign w:val="superscript"/>
                  </w:rPr>
                  <w:t>st</w:t>
                </w:r>
                <w:r>
                  <w:rPr>
                    <w:sz w:val="24"/>
                    <w:szCs w:val="24"/>
                  </w:rPr>
                  <w:t xml:space="preserve"> in Problem Solving, 2</w:t>
                </w:r>
                <w:r w:rsidRPr="00EF64B6">
                  <w:rPr>
                    <w:sz w:val="24"/>
                    <w:szCs w:val="24"/>
                    <w:vertAlign w:val="superscript"/>
                  </w:rPr>
                  <w:t>nd</w:t>
                </w:r>
                <w:r>
                  <w:rPr>
                    <w:sz w:val="24"/>
                    <w:szCs w:val="24"/>
                  </w:rPr>
                  <w:t xml:space="preserve"> in SciOly event (individually competing in a 3-people team event), an Issues Presenter finalist and an Outstanding Junior Scientist Finalist (12)</w:t>
                </w:r>
              </w:p>
              <w:p w14:paraId="4B5C68DA" w14:textId="77777777" w:rsidR="006177BC" w:rsidRDefault="006177BC" w:rsidP="006177B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Wells Scholarship Program Scholar (12) </w:t>
                </w:r>
              </w:p>
              <w:p w14:paraId="0746F445" w14:textId="3E70BEA8" w:rsidR="00C84547" w:rsidRPr="0030226D" w:rsidRDefault="00C84547" w:rsidP="00BC39F2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 xml:space="preserve">Placing in regional/state wide math competitions (IML, CML, </w:t>
                </w:r>
                <w:r w:rsidR="002E3C99">
                  <w:rPr>
                    <w:sz w:val="24"/>
                    <w:szCs w:val="24"/>
                  </w:rPr>
                  <w:t xml:space="preserve">other </w:t>
                </w:r>
                <w:r w:rsidRPr="0030226D">
                  <w:rPr>
                    <w:sz w:val="24"/>
                    <w:szCs w:val="24"/>
                  </w:rPr>
                  <w:t>Math Contest</w:t>
                </w:r>
                <w:r w:rsidR="002E3C99">
                  <w:rPr>
                    <w:sz w:val="24"/>
                    <w:szCs w:val="24"/>
                  </w:rPr>
                  <w:t>s</w:t>
                </w:r>
                <w:r w:rsidRPr="0030226D">
                  <w:rPr>
                    <w:sz w:val="24"/>
                    <w:szCs w:val="24"/>
                  </w:rPr>
                  <w:t xml:space="preserve">) </w:t>
                </w:r>
                <w:r w:rsidR="00024CAC">
                  <w:rPr>
                    <w:sz w:val="24"/>
                    <w:szCs w:val="24"/>
                  </w:rPr>
                  <w:t>(9-11)</w:t>
                </w:r>
              </w:p>
              <w:p w14:paraId="5627B735" w14:textId="77777777" w:rsidR="002E1856" w:rsidRDefault="00BC39F2" w:rsidP="0049532E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Various 1</w:t>
                </w:r>
                <w:r w:rsidRPr="0030226D">
                  <w:rPr>
                    <w:sz w:val="24"/>
                    <w:szCs w:val="24"/>
                    <w:vertAlign w:val="superscript"/>
                  </w:rPr>
                  <w:t>st</w:t>
                </w:r>
                <w:r w:rsidRPr="0030226D">
                  <w:rPr>
                    <w:sz w:val="24"/>
                    <w:szCs w:val="24"/>
                  </w:rPr>
                  <w:t xml:space="preserve"> Place &amp; Honorable Mentions </w:t>
                </w:r>
                <w:r w:rsidR="0049532E" w:rsidRPr="0030226D">
                  <w:rPr>
                    <w:sz w:val="24"/>
                    <w:szCs w:val="24"/>
                  </w:rPr>
                  <w:t>in Indiana State Fair’s Piano Competition</w:t>
                </w:r>
                <w:r w:rsidR="00024CAC">
                  <w:rPr>
                    <w:sz w:val="24"/>
                    <w:szCs w:val="24"/>
                  </w:rPr>
                  <w:t xml:space="preserve"> (9-11)</w:t>
                </w:r>
              </w:p>
              <w:p w14:paraId="7BA39152" w14:textId="74B89067" w:rsidR="00EF4637" w:rsidRDefault="002E1856" w:rsidP="0049532E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</w:t>
                </w:r>
                <w:r w:rsidRPr="002E1856">
                  <w:rPr>
                    <w:sz w:val="24"/>
                    <w:szCs w:val="24"/>
                    <w:vertAlign w:val="superscript"/>
                  </w:rPr>
                  <w:t>rd</w:t>
                </w:r>
                <w:r>
                  <w:rPr>
                    <w:sz w:val="24"/>
                    <w:szCs w:val="24"/>
                  </w:rPr>
                  <w:t>, 6</w:t>
                </w:r>
                <w:r w:rsidRPr="002E1856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>, &amp; 9</w:t>
                </w:r>
                <w:r w:rsidRPr="002E1856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 xml:space="preserve"> place in Indiana policy debate meets (11)</w:t>
                </w:r>
              </w:p>
              <w:p w14:paraId="40381622" w14:textId="4BB22560" w:rsidR="00EF4637" w:rsidRDefault="00EF4637" w:rsidP="0049532E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  <w:r w:rsidRPr="00EF4637">
                  <w:rPr>
                    <w:sz w:val="24"/>
                    <w:szCs w:val="24"/>
                    <w:vertAlign w:val="superscript"/>
                  </w:rPr>
                  <w:t>st</w:t>
                </w:r>
                <w:r>
                  <w:rPr>
                    <w:sz w:val="24"/>
                    <w:szCs w:val="24"/>
                  </w:rPr>
                  <w:t>, 2</w:t>
                </w:r>
                <w:r w:rsidRPr="00EF4637">
                  <w:rPr>
                    <w:sz w:val="24"/>
                    <w:szCs w:val="24"/>
                    <w:vertAlign w:val="superscript"/>
                  </w:rPr>
                  <w:t>nd</w:t>
                </w:r>
                <w:r>
                  <w:rPr>
                    <w:sz w:val="24"/>
                    <w:szCs w:val="24"/>
                  </w:rPr>
                  <w:t>, &amp; 3</w:t>
                </w:r>
                <w:r w:rsidRPr="00EF4637">
                  <w:rPr>
                    <w:sz w:val="24"/>
                    <w:szCs w:val="24"/>
                    <w:vertAlign w:val="superscript"/>
                  </w:rPr>
                  <w:t>rd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="006F2B71">
                  <w:rPr>
                    <w:sz w:val="24"/>
                    <w:szCs w:val="24"/>
                  </w:rPr>
                  <w:t>place in Science Olympiad R</w:t>
                </w:r>
                <w:r>
                  <w:rPr>
                    <w:sz w:val="24"/>
                    <w:szCs w:val="24"/>
                  </w:rPr>
                  <w:t>egional</w:t>
                </w:r>
                <w:r w:rsidR="006F2B71">
                  <w:rPr>
                    <w:sz w:val="24"/>
                    <w:szCs w:val="24"/>
                  </w:rPr>
                  <w:t>s &amp; S</w:t>
                </w:r>
                <w:r>
                  <w:rPr>
                    <w:sz w:val="24"/>
                    <w:szCs w:val="24"/>
                  </w:rPr>
                  <w:t>tate events (10</w:t>
                </w:r>
                <w:r w:rsidR="006177BC">
                  <w:rPr>
                    <w:sz w:val="24"/>
                    <w:szCs w:val="24"/>
                  </w:rPr>
                  <w:t>-12</w:t>
                </w:r>
                <w:r>
                  <w:rPr>
                    <w:sz w:val="24"/>
                    <w:szCs w:val="24"/>
                  </w:rPr>
                  <w:t>)</w:t>
                </w:r>
              </w:p>
              <w:p w14:paraId="5660927B" w14:textId="4A180113" w:rsidR="006F2B71" w:rsidRDefault="006F2B71" w:rsidP="00F9605A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  <w:r w:rsidRPr="006F2B71">
                  <w:rPr>
                    <w:sz w:val="24"/>
                    <w:szCs w:val="24"/>
                    <w:vertAlign w:val="superscript"/>
                  </w:rPr>
                  <w:t>st</w:t>
                </w:r>
                <w:r w:rsidR="00EF4637">
                  <w:rPr>
                    <w:sz w:val="24"/>
                    <w:szCs w:val="24"/>
                  </w:rPr>
                  <w:t xml:space="preserve"> &amp; 3</w:t>
                </w:r>
                <w:r w:rsidR="00EF4637" w:rsidRPr="00EF4637">
                  <w:rPr>
                    <w:sz w:val="24"/>
                    <w:szCs w:val="24"/>
                    <w:vertAlign w:val="superscript"/>
                  </w:rPr>
                  <w:t>rd</w:t>
                </w:r>
                <w:r w:rsidR="00EF4637">
                  <w:rPr>
                    <w:sz w:val="24"/>
                    <w:szCs w:val="24"/>
                  </w:rPr>
                  <w:t xml:space="preserve"> place in</w:t>
                </w:r>
                <w:r>
                  <w:rPr>
                    <w:sz w:val="24"/>
                    <w:szCs w:val="24"/>
                  </w:rPr>
                  <w:t xml:space="preserve"> State for</w:t>
                </w:r>
                <w:r w:rsidR="00EF4637">
                  <w:rPr>
                    <w:sz w:val="24"/>
                    <w:szCs w:val="24"/>
                  </w:rPr>
                  <w:t xml:space="preserve"> Academic Super Bowl math &amp; science</w:t>
                </w:r>
                <w:r>
                  <w:rPr>
                    <w:sz w:val="24"/>
                    <w:szCs w:val="24"/>
                  </w:rPr>
                  <w:t xml:space="preserve"> competitions; 1</w:t>
                </w:r>
                <w:r w:rsidRPr="006F2B71">
                  <w:rPr>
                    <w:sz w:val="24"/>
                    <w:szCs w:val="24"/>
                    <w:vertAlign w:val="superscript"/>
                  </w:rPr>
                  <w:t>st</w:t>
                </w:r>
                <w:r>
                  <w:rPr>
                    <w:sz w:val="24"/>
                    <w:szCs w:val="24"/>
                  </w:rPr>
                  <w:t>, 2</w:t>
                </w:r>
                <w:r w:rsidRPr="006F2B71">
                  <w:rPr>
                    <w:sz w:val="24"/>
                    <w:szCs w:val="24"/>
                    <w:vertAlign w:val="superscript"/>
                  </w:rPr>
                  <w:t>nd</w:t>
                </w:r>
                <w:r>
                  <w:rPr>
                    <w:sz w:val="24"/>
                    <w:szCs w:val="24"/>
                  </w:rPr>
                  <w:t>, &amp; 3</w:t>
                </w:r>
                <w:r w:rsidRPr="006F2B71">
                  <w:rPr>
                    <w:sz w:val="24"/>
                    <w:szCs w:val="24"/>
                    <w:vertAlign w:val="superscript"/>
                  </w:rPr>
                  <w:t>rd</w:t>
                </w:r>
                <w:r>
                  <w:rPr>
                    <w:sz w:val="24"/>
                    <w:szCs w:val="24"/>
                  </w:rPr>
                  <w:t xml:space="preserve"> place in Regionals for Academic Super Bowl math, science, &amp; interdisciplinary competitions (11)</w:t>
                </w:r>
              </w:p>
              <w:p w14:paraId="27C35260" w14:textId="1CF38388" w:rsidR="008F633E" w:rsidRDefault="008F633E" w:rsidP="008F633E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 Scholar with Distinction (12)</w:t>
                </w:r>
              </w:p>
              <w:p w14:paraId="0B3C079E" w14:textId="77777777" w:rsidR="008F633E" w:rsidRDefault="008F633E" w:rsidP="008F633E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National Merit Commended (12)</w:t>
                </w:r>
              </w:p>
              <w:p w14:paraId="18FCEA9A" w14:textId="77777777" w:rsidR="008F633E" w:rsidRDefault="008F633E" w:rsidP="008F633E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National Honors Society (11-12) </w:t>
                </w:r>
              </w:p>
              <w:p w14:paraId="34680C31" w14:textId="356EA7B6" w:rsidR="0054760A" w:rsidRPr="0054760A" w:rsidRDefault="0054760A" w:rsidP="0054760A">
                <w:pPr>
                  <w:pStyle w:val="ListBullet"/>
                  <w:rPr>
                    <w:sz w:val="24"/>
                    <w:szCs w:val="24"/>
                  </w:rPr>
                </w:pPr>
                <w:r w:rsidRPr="0054760A">
                  <w:rPr>
                    <w:sz w:val="24"/>
                    <w:szCs w:val="24"/>
                  </w:rPr>
                  <w:t>ASM Materials Education Foundation Award – for most outstanding project making use of the concepts of materials science</w:t>
                </w:r>
                <w:r w:rsidR="00256F71">
                  <w:rPr>
                    <w:sz w:val="24"/>
                    <w:szCs w:val="24"/>
                  </w:rPr>
                  <w:t xml:space="preserve"> (12)</w:t>
                </w:r>
              </w:p>
              <w:p w14:paraId="58BF3BBC" w14:textId="086F6B29" w:rsidR="0054760A" w:rsidRPr="0054760A" w:rsidRDefault="0054760A" w:rsidP="0054760A">
                <w:pPr>
                  <w:pStyle w:val="ListBullet"/>
                  <w:rPr>
                    <w:sz w:val="24"/>
                    <w:szCs w:val="24"/>
                  </w:rPr>
                </w:pPr>
                <w:r w:rsidRPr="0054760A">
                  <w:rPr>
                    <w:sz w:val="24"/>
                    <w:szCs w:val="24"/>
                  </w:rPr>
                  <w:t>College of Science's 2nd place Dean's Award for Physical Sciences in Senior Division</w:t>
                </w:r>
                <w:r w:rsidR="00256F71">
                  <w:rPr>
                    <w:sz w:val="24"/>
                    <w:szCs w:val="24"/>
                  </w:rPr>
                  <w:t xml:space="preserve"> (12)</w:t>
                </w:r>
              </w:p>
              <w:p w14:paraId="7454B192" w14:textId="0596E22C" w:rsidR="0054760A" w:rsidRPr="0054760A" w:rsidRDefault="0054760A" w:rsidP="0054760A">
                <w:pPr>
                  <w:pStyle w:val="ListBullet"/>
                  <w:rPr>
                    <w:sz w:val="24"/>
                    <w:szCs w:val="24"/>
                  </w:rPr>
                </w:pPr>
                <w:r w:rsidRPr="0054760A">
                  <w:rPr>
                    <w:sz w:val="24"/>
                    <w:szCs w:val="24"/>
                  </w:rPr>
                  <w:t>College of Science's Interdisciplinary Research Prize </w:t>
                </w:r>
                <w:r w:rsidR="00256F71">
                  <w:rPr>
                    <w:sz w:val="24"/>
                    <w:szCs w:val="24"/>
                  </w:rPr>
                  <w:t>(12)</w:t>
                </w:r>
              </w:p>
              <w:p w14:paraId="02ED190F" w14:textId="7343A827" w:rsidR="0054760A" w:rsidRDefault="0054760A" w:rsidP="0054760A">
                <w:pPr>
                  <w:pStyle w:val="ListBullet"/>
                  <w:rPr>
                    <w:sz w:val="24"/>
                    <w:szCs w:val="24"/>
                  </w:rPr>
                </w:pPr>
                <w:r w:rsidRPr="0054760A">
                  <w:rPr>
                    <w:sz w:val="24"/>
                    <w:szCs w:val="24"/>
                  </w:rPr>
                  <w:t>ISEF Engineering: Materials &amp; Bioengineering Senior Division Gold Award</w:t>
                </w:r>
                <w:r w:rsidR="00256F71">
                  <w:rPr>
                    <w:sz w:val="24"/>
                    <w:szCs w:val="24"/>
                  </w:rPr>
                  <w:t xml:space="preserve"> (12)</w:t>
                </w:r>
              </w:p>
              <w:p w14:paraId="1EAF4C7D" w14:textId="198A8CAE" w:rsidR="0054760A" w:rsidRDefault="0054760A" w:rsidP="0054760A">
                <w:pPr>
                  <w:pStyle w:val="ListBullet"/>
                  <w:rPr>
                    <w:sz w:val="24"/>
                    <w:szCs w:val="24"/>
                  </w:rPr>
                </w:pPr>
                <w:r w:rsidRPr="0054760A">
                  <w:rPr>
                    <w:sz w:val="24"/>
                    <w:szCs w:val="24"/>
                  </w:rPr>
                  <w:lastRenderedPageBreak/>
                  <w:t>2nd plac</w:t>
                </w:r>
                <w:r>
                  <w:rPr>
                    <w:sz w:val="24"/>
                    <w:szCs w:val="24"/>
                  </w:rPr>
                  <w:t>e award in the senior division in Hoosiers Science &amp; Engineering Fair</w:t>
                </w:r>
                <w:r w:rsidR="00256F71">
                  <w:rPr>
                    <w:sz w:val="24"/>
                    <w:szCs w:val="24"/>
                  </w:rPr>
                  <w:t xml:space="preserve"> (12)</w:t>
                </w:r>
              </w:p>
              <w:p w14:paraId="096E070E" w14:textId="21962EB5" w:rsidR="00A62B4C" w:rsidRDefault="0054760A" w:rsidP="00A62B4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Qualified</w:t>
                </w:r>
                <w:r w:rsidRPr="0054760A">
                  <w:rPr>
                    <w:sz w:val="24"/>
                    <w:szCs w:val="24"/>
                  </w:rPr>
                  <w:t xml:space="preserve"> as an International Science and Engineering Fair (ISEF) fin</w:t>
                </w:r>
                <w:r w:rsidR="00A62B4C">
                  <w:rPr>
                    <w:sz w:val="24"/>
                    <w:szCs w:val="24"/>
                  </w:rPr>
                  <w:t>alist</w:t>
                </w:r>
                <w:r w:rsidR="00256F71">
                  <w:rPr>
                    <w:sz w:val="24"/>
                    <w:szCs w:val="24"/>
                  </w:rPr>
                  <w:t xml:space="preserve"> (12)</w:t>
                </w:r>
              </w:p>
              <w:p w14:paraId="4815BA88" w14:textId="5752E132" w:rsidR="00DA2869" w:rsidRPr="00A62B4C" w:rsidRDefault="00A62B4C" w:rsidP="00A62B4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Google Computer Science Summer Institute scholar</w:t>
                </w:r>
                <w:r w:rsidR="00256F71">
                  <w:rPr>
                    <w:sz w:val="24"/>
                    <w:szCs w:val="24"/>
                  </w:rPr>
                  <w:t xml:space="preserve"> (12)</w:t>
                </w:r>
              </w:p>
            </w:tc>
          </w:sdtContent>
        </w:sdt>
        <w:tc>
          <w:tcPr>
            <w:tcW w:w="1052" w:type="pct"/>
          </w:tcPr>
          <w:p w14:paraId="04A1C77B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845" w:type="pct"/>
          </w:tcPr>
          <w:p w14:paraId="4D6E6584" w14:textId="77777777" w:rsidR="00DA2869" w:rsidRPr="0030226D" w:rsidRDefault="00DA2869">
            <w:pPr>
              <w:pStyle w:val="Date"/>
              <w:rPr>
                <w:sz w:val="24"/>
                <w:szCs w:val="24"/>
              </w:rPr>
            </w:pPr>
          </w:p>
        </w:tc>
      </w:tr>
    </w:tbl>
    <w:p w14:paraId="28E24547" w14:textId="77777777" w:rsidR="00DA2869" w:rsidRPr="0030226D" w:rsidRDefault="00BA0151">
      <w:pPr>
        <w:pStyle w:val="Heading1"/>
        <w:rPr>
          <w:color w:val="auto"/>
        </w:rPr>
      </w:pPr>
      <w:r w:rsidRPr="0030226D">
        <w:rPr>
          <w:color w:val="auto"/>
        </w:rPr>
        <w:lastRenderedPageBreak/>
        <w:t>Research Experience</w:t>
      </w:r>
    </w:p>
    <w:tbl>
      <w:tblPr>
        <w:tblStyle w:val="CVDetails"/>
        <w:tblW w:w="6678" w:type="pct"/>
        <w:tblLook w:val="04A0" w:firstRow="1" w:lastRow="0" w:firstColumn="1" w:lastColumn="0" w:noHBand="0" w:noVBand="1"/>
      </w:tblPr>
      <w:tblGrid>
        <w:gridCol w:w="9541"/>
        <w:gridCol w:w="360"/>
        <w:gridCol w:w="2600"/>
      </w:tblGrid>
      <w:tr w:rsidR="00024CAC" w:rsidRPr="0030226D" w14:paraId="67980555" w14:textId="77777777" w:rsidTr="00024CAC">
        <w:sdt>
          <w:sdtPr>
            <w:rPr>
              <w:sz w:val="24"/>
              <w:szCs w:val="24"/>
            </w:rPr>
            <w:id w:val="17159674"/>
            <w:placeholder>
              <w:docPart w:val="9E3E37C8AF6C1747ABA06EF8B7E2D3BA"/>
            </w:placeholder>
          </w:sdtPr>
          <w:sdtContent>
            <w:tc>
              <w:tcPr>
                <w:tcW w:w="3816" w:type="pct"/>
              </w:tcPr>
              <w:p w14:paraId="64434517" w14:textId="77777777" w:rsidR="00CF1A76" w:rsidRDefault="00CF1A76" w:rsidP="00CF1A76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 xml:space="preserve">Independent biochemistry research:  acids effects on collagen and other proteins </w:t>
                </w:r>
                <w:r>
                  <w:rPr>
                    <w:sz w:val="24"/>
                    <w:szCs w:val="24"/>
                  </w:rPr>
                  <w:t xml:space="preserve">in meat </w:t>
                </w:r>
                <w:r w:rsidRPr="0030226D">
                  <w:rPr>
                    <w:sz w:val="24"/>
                    <w:szCs w:val="24"/>
                  </w:rPr>
                  <w:t>(9)</w:t>
                </w:r>
              </w:p>
              <w:p w14:paraId="0B888306" w14:textId="536C15EE" w:rsidR="00DA2869" w:rsidRPr="0030226D" w:rsidRDefault="002977CE" w:rsidP="00DE02C9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150 Hours+ research/internsh</w:t>
                </w:r>
                <w:r w:rsidR="002B742E" w:rsidRPr="0030226D">
                  <w:rPr>
                    <w:sz w:val="24"/>
                    <w:szCs w:val="24"/>
                  </w:rPr>
                  <w:t xml:space="preserve">ip in Purdue University Bindley </w:t>
                </w:r>
                <w:r w:rsidRPr="0030226D">
                  <w:rPr>
                    <w:sz w:val="24"/>
                    <w:szCs w:val="24"/>
                  </w:rPr>
                  <w:t xml:space="preserve">Bioscience Center </w:t>
                </w:r>
                <w:r w:rsidR="002B742E" w:rsidRPr="0030226D">
                  <w:rPr>
                    <w:sz w:val="24"/>
                    <w:szCs w:val="24"/>
                  </w:rPr>
                  <w:t xml:space="preserve">on </w:t>
                </w:r>
                <w:r w:rsidR="00DE02C9">
                  <w:rPr>
                    <w:sz w:val="24"/>
                    <w:szCs w:val="24"/>
                  </w:rPr>
                  <w:t xml:space="preserve">silicon matrices in </w:t>
                </w:r>
                <w:r w:rsidR="002B742E" w:rsidRPr="0030226D">
                  <w:rPr>
                    <w:sz w:val="24"/>
                    <w:szCs w:val="24"/>
                  </w:rPr>
                  <w:t xml:space="preserve">biofilms </w:t>
                </w:r>
                <w:r w:rsidR="00DE02C9">
                  <w:rPr>
                    <w:sz w:val="24"/>
                    <w:szCs w:val="24"/>
                  </w:rPr>
                  <w:t>for</w:t>
                </w:r>
                <w:r w:rsidR="002B742E" w:rsidRPr="0030226D">
                  <w:rPr>
                    <w:sz w:val="24"/>
                    <w:szCs w:val="24"/>
                  </w:rPr>
                  <w:t xml:space="preserve"> water filtration </w:t>
                </w:r>
                <w:r w:rsidRPr="0030226D">
                  <w:rPr>
                    <w:sz w:val="24"/>
                    <w:szCs w:val="24"/>
                  </w:rPr>
                  <w:t>(</w:t>
                </w:r>
                <w:r w:rsidR="005C2D9B" w:rsidRPr="0030226D">
                  <w:rPr>
                    <w:sz w:val="24"/>
                    <w:szCs w:val="24"/>
                  </w:rPr>
                  <w:t xml:space="preserve">Summer, </w:t>
                </w:r>
                <w:r w:rsidRPr="0030226D">
                  <w:rPr>
                    <w:sz w:val="24"/>
                    <w:szCs w:val="24"/>
                  </w:rPr>
                  <w:t>10)</w:t>
                </w:r>
              </w:p>
            </w:tc>
          </w:sdtContent>
        </w:sdt>
        <w:tc>
          <w:tcPr>
            <w:tcW w:w="144" w:type="pct"/>
          </w:tcPr>
          <w:p w14:paraId="0F172292" w14:textId="77777777" w:rsidR="00DA2869" w:rsidRPr="0030226D" w:rsidRDefault="00DA2869" w:rsidP="00024CAC">
            <w:pPr>
              <w:ind w:hanging="1"/>
              <w:rPr>
                <w:sz w:val="24"/>
                <w:szCs w:val="24"/>
              </w:rPr>
            </w:pPr>
          </w:p>
        </w:tc>
        <w:tc>
          <w:tcPr>
            <w:tcW w:w="1040" w:type="pct"/>
          </w:tcPr>
          <w:p w14:paraId="05960705" w14:textId="77777777" w:rsidR="00DA2869" w:rsidRPr="0030226D" w:rsidRDefault="00DA2869" w:rsidP="002977CE">
            <w:pPr>
              <w:pStyle w:val="Date"/>
              <w:jc w:val="center"/>
              <w:rPr>
                <w:sz w:val="24"/>
                <w:szCs w:val="24"/>
              </w:rPr>
            </w:pPr>
          </w:p>
        </w:tc>
      </w:tr>
      <w:tr w:rsidR="00024CAC" w:rsidRPr="0030226D" w14:paraId="40AA2B9D" w14:textId="77777777" w:rsidTr="00024CAC">
        <w:sdt>
          <w:sdtPr>
            <w:rPr>
              <w:sz w:val="24"/>
              <w:szCs w:val="24"/>
            </w:rPr>
            <w:id w:val="17159675"/>
            <w:placeholder>
              <w:docPart w:val="C900422827109D47BC003A78ADD68ADB"/>
            </w:placeholder>
          </w:sdtPr>
          <w:sdtContent>
            <w:tc>
              <w:tcPr>
                <w:tcW w:w="3816" w:type="pct"/>
              </w:tcPr>
              <w:p w14:paraId="54AFA1E7" w14:textId="287F3CC0" w:rsidR="00CF1A76" w:rsidRDefault="00DE02C9" w:rsidP="00C84547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Independent biochemistry research:  bioluminescence in </w:t>
                </w:r>
                <w:r w:rsidR="00CF2C51">
                  <w:rPr>
                    <w:sz w:val="24"/>
                    <w:szCs w:val="24"/>
                  </w:rPr>
                  <w:t>specific</w:t>
                </w:r>
                <w:r>
                  <w:rPr>
                    <w:sz w:val="24"/>
                    <w:szCs w:val="24"/>
                  </w:rPr>
                  <w:t xml:space="preserve"> bacterial strains (11)</w:t>
                </w:r>
              </w:p>
              <w:p w14:paraId="4E1188C3" w14:textId="31D7D30F" w:rsidR="00DA2869" w:rsidRPr="0030226D" w:rsidRDefault="00BC4182" w:rsidP="00C84547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320</w:t>
                </w:r>
                <w:r w:rsidR="00CF1A76">
                  <w:rPr>
                    <w:sz w:val="24"/>
                    <w:szCs w:val="24"/>
                  </w:rPr>
                  <w:t xml:space="preserve"> Hours+ paid internship via ACS Project SEED in Purdue University FRNY on </w:t>
                </w:r>
                <w:r w:rsidR="00CF2C51">
                  <w:rPr>
                    <w:sz w:val="24"/>
                    <w:szCs w:val="24"/>
                  </w:rPr>
                  <w:t xml:space="preserve">synthesizing </w:t>
                </w:r>
                <w:r w:rsidR="00CF1A76">
                  <w:rPr>
                    <w:sz w:val="24"/>
                    <w:szCs w:val="24"/>
                  </w:rPr>
                  <w:t>soft tissues adhesives (Summer, 12)</w:t>
                </w:r>
                <w:r w:rsidR="00CF2C51">
                  <w:rPr>
                    <w:sz w:val="24"/>
                    <w:szCs w:val="24"/>
                  </w:rPr>
                  <w:t>; ~320 hours as a research assistant enrolled in CHE 411 (12)</w:t>
                </w:r>
              </w:p>
            </w:tc>
          </w:sdtContent>
        </w:sdt>
        <w:tc>
          <w:tcPr>
            <w:tcW w:w="144" w:type="pct"/>
          </w:tcPr>
          <w:p w14:paraId="11B8767C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1040" w:type="pct"/>
          </w:tcPr>
          <w:p w14:paraId="6CA63E1F" w14:textId="77777777" w:rsidR="00DA2869" w:rsidRPr="0030226D" w:rsidRDefault="00DA2869" w:rsidP="002977CE">
            <w:pPr>
              <w:pStyle w:val="Date"/>
              <w:jc w:val="center"/>
              <w:rPr>
                <w:sz w:val="24"/>
                <w:szCs w:val="24"/>
              </w:rPr>
            </w:pPr>
          </w:p>
        </w:tc>
      </w:tr>
    </w:tbl>
    <w:p w14:paraId="5B5805B8" w14:textId="77777777" w:rsidR="00DA2869" w:rsidRPr="0030226D" w:rsidRDefault="00BC39F2">
      <w:pPr>
        <w:pStyle w:val="Heading1"/>
        <w:rPr>
          <w:color w:val="auto"/>
        </w:rPr>
      </w:pPr>
      <w:r w:rsidRPr="0030226D">
        <w:rPr>
          <w:color w:val="auto"/>
        </w:rPr>
        <w:t>Community Service</w:t>
      </w:r>
    </w:p>
    <w:tbl>
      <w:tblPr>
        <w:tblStyle w:val="CVDetails"/>
        <w:tblW w:w="6440" w:type="pct"/>
        <w:tblLook w:val="04A0" w:firstRow="1" w:lastRow="0" w:firstColumn="1" w:lastColumn="0" w:noHBand="0" w:noVBand="1"/>
      </w:tblPr>
      <w:tblGrid>
        <w:gridCol w:w="7739"/>
        <w:gridCol w:w="1710"/>
        <w:gridCol w:w="2607"/>
      </w:tblGrid>
      <w:tr w:rsidR="002B742E" w:rsidRPr="0030226D" w14:paraId="0703912C" w14:textId="77777777" w:rsidTr="00024CAC">
        <w:sdt>
          <w:sdtPr>
            <w:rPr>
              <w:sz w:val="24"/>
              <w:szCs w:val="24"/>
            </w:rPr>
            <w:id w:val="17159767"/>
            <w:placeholder>
              <w:docPart w:val="EFFA1BD93B1655438FB1B174C76CE9C4"/>
            </w:placeholder>
          </w:sdtPr>
          <w:sdtContent>
            <w:tc>
              <w:tcPr>
                <w:tcW w:w="3210" w:type="pct"/>
              </w:tcPr>
              <w:p w14:paraId="71BABBA0" w14:textId="77777777" w:rsidR="00CF2C51" w:rsidRDefault="00CF2C51" w:rsidP="0045051E">
                <w:pPr>
                  <w:pStyle w:val="ListBullet"/>
                  <w:ind w:right="-2964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Student Council organized Blood Drives, Gift Lifts, etc. (9-12)</w:t>
                </w:r>
                <w:r w:rsidRPr="0045051E">
                  <w:rPr>
                    <w:sz w:val="24"/>
                    <w:szCs w:val="24"/>
                  </w:rPr>
                  <w:t xml:space="preserve"> </w:t>
                </w:r>
              </w:p>
              <w:p w14:paraId="5AE03BF5" w14:textId="23BCE6EF" w:rsidR="00BB0A7B" w:rsidRPr="0045051E" w:rsidRDefault="00BC39F2" w:rsidP="0045051E">
                <w:pPr>
                  <w:pStyle w:val="ListBullet"/>
                  <w:ind w:right="-2964"/>
                  <w:rPr>
                    <w:sz w:val="24"/>
                    <w:szCs w:val="24"/>
                  </w:rPr>
                </w:pPr>
                <w:r w:rsidRPr="0045051E">
                  <w:rPr>
                    <w:sz w:val="24"/>
                    <w:szCs w:val="24"/>
                  </w:rPr>
                  <w:t>WeSSO (West Side Service Project Organization) (10</w:t>
                </w:r>
                <w:r w:rsidR="006F2B71" w:rsidRPr="0045051E">
                  <w:rPr>
                    <w:sz w:val="24"/>
                    <w:szCs w:val="24"/>
                  </w:rPr>
                  <w:t>-12</w:t>
                </w:r>
                <w:r w:rsidRPr="0045051E">
                  <w:rPr>
                    <w:sz w:val="24"/>
                    <w:szCs w:val="24"/>
                  </w:rPr>
                  <w:t>)</w:t>
                </w:r>
              </w:p>
              <w:p w14:paraId="67691738" w14:textId="03BE6A63" w:rsidR="00BB0A7B" w:rsidRPr="0030226D" w:rsidRDefault="00BB0A7B" w:rsidP="002B742E">
                <w:pPr>
                  <w:pStyle w:val="ListBullet"/>
                  <w:ind w:right="-2964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>UNICEF Volunteer (10</w:t>
                </w:r>
                <w:r w:rsidR="00CF1A76">
                  <w:rPr>
                    <w:sz w:val="24"/>
                    <w:szCs w:val="24"/>
                  </w:rPr>
                  <w:t>-11</w:t>
                </w:r>
                <w:r w:rsidRPr="0030226D">
                  <w:rPr>
                    <w:sz w:val="24"/>
                    <w:szCs w:val="24"/>
                  </w:rPr>
                  <w:t>)</w:t>
                </w:r>
              </w:p>
              <w:p w14:paraId="45ACAACA" w14:textId="7151FF44" w:rsidR="00DA2869" w:rsidRPr="00CF2C51" w:rsidRDefault="00024CAC" w:rsidP="00CF2C51">
                <w:pPr>
                  <w:pStyle w:val="ListBullet"/>
                  <w:ind w:right="-2964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Chlorine &amp; Water Quality Test Conductor for School Swimming Pool (11)</w:t>
                </w:r>
              </w:p>
            </w:tc>
          </w:sdtContent>
        </w:sdt>
        <w:tc>
          <w:tcPr>
            <w:tcW w:w="709" w:type="pct"/>
          </w:tcPr>
          <w:p w14:paraId="0C20F35C" w14:textId="77777777" w:rsidR="00DA2869" w:rsidRPr="0030226D" w:rsidRDefault="00DA2869" w:rsidP="00024CAC">
            <w:pPr>
              <w:ind w:firstLine="1524"/>
              <w:rPr>
                <w:sz w:val="24"/>
                <w:szCs w:val="24"/>
              </w:rPr>
            </w:pPr>
          </w:p>
        </w:tc>
        <w:tc>
          <w:tcPr>
            <w:tcW w:w="1081" w:type="pct"/>
          </w:tcPr>
          <w:p w14:paraId="6724BA14" w14:textId="77777777" w:rsidR="00DA2869" w:rsidRPr="0030226D" w:rsidRDefault="00DA2869" w:rsidP="002B742E">
            <w:pPr>
              <w:pStyle w:val="Date"/>
              <w:jc w:val="left"/>
              <w:rPr>
                <w:sz w:val="24"/>
                <w:szCs w:val="24"/>
              </w:rPr>
            </w:pPr>
          </w:p>
        </w:tc>
      </w:tr>
    </w:tbl>
    <w:p w14:paraId="2EE4FAC9" w14:textId="77777777" w:rsidR="00DA2869" w:rsidRPr="0030226D" w:rsidRDefault="002B13B9">
      <w:pPr>
        <w:pStyle w:val="Heading1"/>
        <w:rPr>
          <w:color w:val="auto"/>
        </w:rPr>
      </w:pPr>
      <w:r w:rsidRPr="0030226D">
        <w:rPr>
          <w:color w:val="auto"/>
        </w:rPr>
        <w:t>Other Extra Curricular Activities</w:t>
      </w:r>
    </w:p>
    <w:tbl>
      <w:tblPr>
        <w:tblStyle w:val="CVDetails"/>
        <w:tblW w:w="6636" w:type="pct"/>
        <w:tblLook w:val="04A0" w:firstRow="1" w:lastRow="0" w:firstColumn="1" w:lastColumn="0" w:noHBand="0" w:noVBand="1"/>
      </w:tblPr>
      <w:tblGrid>
        <w:gridCol w:w="9452"/>
        <w:gridCol w:w="365"/>
        <w:gridCol w:w="2606"/>
      </w:tblGrid>
      <w:tr w:rsidR="00B763CE" w:rsidRPr="0030226D" w14:paraId="0862BC5A" w14:textId="77777777" w:rsidTr="00B763CE">
        <w:sdt>
          <w:sdtPr>
            <w:rPr>
              <w:sz w:val="24"/>
              <w:szCs w:val="24"/>
            </w:rPr>
            <w:id w:val="17159685"/>
            <w:placeholder>
              <w:docPart w:val="95ECCCFB46C8144DB38C5244CF4C0016"/>
            </w:placeholder>
          </w:sdtPr>
          <w:sdtContent>
            <w:tc>
              <w:tcPr>
                <w:tcW w:w="3804" w:type="pct"/>
              </w:tcPr>
              <w:p w14:paraId="2175B488" w14:textId="67C7E6ED" w:rsidR="002B13B9" w:rsidRDefault="00DE02C9" w:rsidP="00024CA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Published author (</w:t>
                </w:r>
                <w:r w:rsidR="00E275C7">
                  <w:rPr>
                    <w:sz w:val="24"/>
                    <w:szCs w:val="24"/>
                  </w:rPr>
                  <w:t>novel</w:t>
                </w:r>
                <w:r>
                  <w:rPr>
                    <w:sz w:val="24"/>
                    <w:szCs w:val="24"/>
                  </w:rPr>
                  <w:t>s</w:t>
                </w:r>
                <w:r w:rsidR="006F2B71">
                  <w:rPr>
                    <w:sz w:val="24"/>
                    <w:szCs w:val="24"/>
                  </w:rPr>
                  <w:t xml:space="preserve"> </w:t>
                </w:r>
                <w:r w:rsidR="006F2B71" w:rsidRPr="006F2B71">
                  <w:rPr>
                    <w:i/>
                    <w:sz w:val="24"/>
                    <w:szCs w:val="24"/>
                  </w:rPr>
                  <w:t>Finite Immortality</w:t>
                </w:r>
                <w:r w:rsidR="00E275C7">
                  <w:rPr>
                    <w:sz w:val="24"/>
                    <w:szCs w:val="24"/>
                  </w:rPr>
                  <w:t xml:space="preserve"> &amp; </w:t>
                </w:r>
                <w:r w:rsidR="006F2B71" w:rsidRPr="006F2B71">
                  <w:rPr>
                    <w:i/>
                    <w:sz w:val="24"/>
                    <w:szCs w:val="24"/>
                  </w:rPr>
                  <w:t>Wonderwall</w:t>
                </w:r>
                <w:r>
                  <w:rPr>
                    <w:sz w:val="24"/>
                    <w:szCs w:val="24"/>
                  </w:rPr>
                  <w:t xml:space="preserve">; </w:t>
                </w:r>
                <w:r w:rsidR="00E275C7">
                  <w:rPr>
                    <w:sz w:val="24"/>
                    <w:szCs w:val="24"/>
                  </w:rPr>
                  <w:t>several poetries</w:t>
                </w:r>
                <w:r>
                  <w:rPr>
                    <w:sz w:val="24"/>
                    <w:szCs w:val="24"/>
                  </w:rPr>
                  <w:t xml:space="preserve"> in “Discovered” by the American Library of Poetry and “Scholastic Art &amp; Writing Awards Collection 2014”</w:t>
                </w:r>
                <w:r w:rsidR="00E275C7">
                  <w:rPr>
                    <w:sz w:val="24"/>
                    <w:szCs w:val="24"/>
                  </w:rPr>
                  <w:t>)</w:t>
                </w:r>
              </w:p>
              <w:p w14:paraId="22657947" w14:textId="77777777" w:rsidR="00CF2C51" w:rsidRDefault="00CF2C51" w:rsidP="00CF2C51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 xml:space="preserve">Personal online shop for selling </w:t>
                </w:r>
                <w:r>
                  <w:rPr>
                    <w:sz w:val="24"/>
                    <w:szCs w:val="24"/>
                  </w:rPr>
                  <w:t>artworks &amp; commissions (Over 200 orders and $4,000 in revenue) (9-12</w:t>
                </w:r>
                <w:r w:rsidRPr="0030226D">
                  <w:rPr>
                    <w:sz w:val="24"/>
                    <w:szCs w:val="24"/>
                  </w:rPr>
                  <w:t>)</w:t>
                </w:r>
              </w:p>
              <w:p w14:paraId="546E0160" w14:textId="332F6191" w:rsidR="006F2B71" w:rsidRDefault="00CF2C51" w:rsidP="00024CA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Indiana Girls State Delegate</w:t>
                </w:r>
                <w:r w:rsidR="006177BC">
                  <w:rPr>
                    <w:sz w:val="24"/>
                    <w:szCs w:val="24"/>
                  </w:rPr>
                  <w:t>; served as a Senate Principal Secretary, City Chairman, Deputy Clark, and named the most outstanding citizen of the city</w:t>
                </w:r>
                <w:r>
                  <w:rPr>
                    <w:sz w:val="24"/>
                    <w:szCs w:val="24"/>
                  </w:rPr>
                  <w:t xml:space="preserve"> (12, Summer)</w:t>
                </w:r>
                <w:r w:rsidRPr="0030226D">
                  <w:rPr>
                    <w:sz w:val="24"/>
                    <w:szCs w:val="24"/>
                  </w:rPr>
                  <w:t xml:space="preserve"> </w:t>
                </w:r>
              </w:p>
              <w:p w14:paraId="62260B91" w14:textId="7890AAD7" w:rsidR="006F2B71" w:rsidRPr="00024CAC" w:rsidRDefault="006F2B71" w:rsidP="00024CAC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Admit/Deny blogger at “The Prospect”; one of the biggest independent college admission websites</w:t>
                </w:r>
                <w:r w:rsidR="00445276">
                  <w:rPr>
                    <w:sz w:val="24"/>
                    <w:szCs w:val="24"/>
                  </w:rPr>
                  <w:t xml:space="preserve"> (12)</w:t>
                </w:r>
              </w:p>
              <w:p w14:paraId="6313A534" w14:textId="4980A7B0" w:rsidR="00DA6D6F" w:rsidRPr="0030226D" w:rsidRDefault="002B13B9" w:rsidP="00C84547">
                <w:pPr>
                  <w:pStyle w:val="ListBullet"/>
                  <w:rPr>
                    <w:sz w:val="24"/>
                    <w:szCs w:val="24"/>
                  </w:rPr>
                </w:pPr>
                <w:r w:rsidRPr="0030226D">
                  <w:rPr>
                    <w:sz w:val="24"/>
                    <w:szCs w:val="24"/>
                  </w:rPr>
                  <w:t xml:space="preserve">Piano </w:t>
                </w:r>
                <w:r w:rsidR="00445276">
                  <w:rPr>
                    <w:sz w:val="24"/>
                    <w:szCs w:val="24"/>
                  </w:rPr>
                  <w:t>(13</w:t>
                </w:r>
                <w:r w:rsidRPr="0030226D">
                  <w:rPr>
                    <w:sz w:val="24"/>
                    <w:szCs w:val="24"/>
                  </w:rPr>
                  <w:t xml:space="preserve"> years)</w:t>
                </w:r>
                <w:r w:rsidR="00DE02C9">
                  <w:rPr>
                    <w:sz w:val="24"/>
                    <w:szCs w:val="24"/>
                  </w:rPr>
                  <w:t xml:space="preserve"> and Guzheng (</w:t>
                </w:r>
                <w:r w:rsidR="00C84547" w:rsidRPr="0030226D">
                  <w:rPr>
                    <w:sz w:val="24"/>
                    <w:szCs w:val="24"/>
                  </w:rPr>
                  <w:t>1 year)</w:t>
                </w:r>
              </w:p>
              <w:p w14:paraId="3B9B9222" w14:textId="322102E1" w:rsidR="00DA2869" w:rsidRPr="0030226D" w:rsidRDefault="00CF2C51" w:rsidP="00C84547">
                <w:pPr>
                  <w:pStyle w:val="ListBulle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Columnist at “The Wannabe Scientist” (12)</w:t>
                </w:r>
              </w:p>
            </w:tc>
          </w:sdtContent>
        </w:sdt>
        <w:tc>
          <w:tcPr>
            <w:tcW w:w="147" w:type="pct"/>
          </w:tcPr>
          <w:p w14:paraId="5A41FC30" w14:textId="77777777" w:rsidR="00DA2869" w:rsidRPr="0030226D" w:rsidRDefault="00DA2869">
            <w:pPr>
              <w:rPr>
                <w:sz w:val="24"/>
                <w:szCs w:val="24"/>
              </w:rPr>
            </w:pPr>
          </w:p>
        </w:tc>
        <w:tc>
          <w:tcPr>
            <w:tcW w:w="1049" w:type="pct"/>
          </w:tcPr>
          <w:p w14:paraId="3074B579" w14:textId="77777777" w:rsidR="00DA2869" w:rsidRPr="0030226D" w:rsidRDefault="00DA2869" w:rsidP="00B763CE">
            <w:pPr>
              <w:pStyle w:val="Date"/>
              <w:jc w:val="center"/>
              <w:rPr>
                <w:sz w:val="24"/>
                <w:szCs w:val="24"/>
              </w:rPr>
            </w:pPr>
          </w:p>
        </w:tc>
      </w:tr>
    </w:tbl>
    <w:p w14:paraId="7A5CB73D" w14:textId="77777777" w:rsidR="00DA2869" w:rsidRPr="009C57F2" w:rsidRDefault="00DA2869">
      <w:pPr>
        <w:rPr>
          <w:sz w:val="24"/>
          <w:szCs w:val="24"/>
        </w:rPr>
      </w:pPr>
    </w:p>
    <w:sectPr w:rsidR="00DA2869" w:rsidRPr="009C57F2" w:rsidSect="00DA2869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5B956" w14:textId="77777777" w:rsidR="007E6F05" w:rsidRDefault="007E6F05">
      <w:pPr>
        <w:spacing w:line="240" w:lineRule="auto"/>
      </w:pPr>
      <w:r>
        <w:separator/>
      </w:r>
    </w:p>
  </w:endnote>
  <w:endnote w:type="continuationSeparator" w:id="0">
    <w:p w14:paraId="4EC1CFB6" w14:textId="77777777" w:rsidR="007E6F05" w:rsidRDefault="007E6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E909A" w14:textId="77777777" w:rsidR="007E6F05" w:rsidRDefault="007E6F05">
      <w:pPr>
        <w:spacing w:line="240" w:lineRule="auto"/>
      </w:pPr>
      <w:r>
        <w:separator/>
      </w:r>
    </w:p>
  </w:footnote>
  <w:footnote w:type="continuationSeparator" w:id="0">
    <w:p w14:paraId="3110992D" w14:textId="77777777" w:rsidR="007E6F05" w:rsidRDefault="007E6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AF996" w14:textId="05D63273" w:rsidR="007E6F05" w:rsidRPr="0030226D" w:rsidRDefault="007E6F05">
    <w:pPr>
      <w:pStyle w:val="Title"/>
      <w:rPr>
        <w:color w:val="auto"/>
      </w:rPr>
    </w:pPr>
    <w:r>
      <w:rPr>
        <w:color w:val="auto"/>
      </w:rPr>
      <w:t>Laan Yeung</w:t>
    </w:r>
  </w:p>
  <w:p w14:paraId="0A95CF08" w14:textId="77777777" w:rsidR="007E6F05" w:rsidRDefault="007E6F05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A49E5">
      <w:rPr>
        <w:noProof/>
      </w:rPr>
      <w:t>3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5D14D" w14:textId="03E314A6" w:rsidR="007E6F05" w:rsidRPr="0030226D" w:rsidRDefault="007E6F05" w:rsidP="00BC39F2">
    <w:pPr>
      <w:pStyle w:val="Title"/>
      <w:jc w:val="center"/>
      <w:rPr>
        <w:color w:val="auto"/>
      </w:rPr>
    </w:pPr>
    <w:r>
      <w:rPr>
        <w:color w:val="auto"/>
      </w:rPr>
      <w:t>Laan Yeung</w:t>
    </w:r>
  </w:p>
  <w:p w14:paraId="781B61AB" w14:textId="77777777" w:rsidR="007E6F05" w:rsidRDefault="007E6F05" w:rsidP="00BC39F2">
    <w:pPr>
      <w:pStyle w:val="ContactDetails"/>
      <w:jc w:val="center"/>
    </w:pPr>
    <w:r>
      <w:t>1937 Indian Trail Drive</w:t>
    </w:r>
    <w:r>
      <w:sym w:font="Wingdings 2" w:char="F097"/>
    </w:r>
    <w:r>
      <w:t xml:space="preserve"> West Lafayette, IN 47906</w:t>
    </w:r>
    <w:r>
      <w:br/>
      <w:t xml:space="preserve">Phone: (765)-430-1086  </w:t>
    </w:r>
    <w:r>
      <w:sym w:font="Wingdings 2" w:char="F097"/>
    </w:r>
    <w:r>
      <w:t xml:space="preserve"> E-Mail: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>
      <w:fldChar w:fldCharType="begin"/>
    </w:r>
    <w:r>
      <w:instrText xml:space="preserve"> USERPROPERTY EmailAddress1 </w:instrText>
    </w:r>
    <w:r>
      <w:fldChar w:fldCharType="separate"/>
    </w:r>
    <w:r>
      <w:rPr>
        <w:noProof/>
      </w:rPr>
      <w:instrText>laan.yeung@gmail.com</w:instrText>
    </w:r>
    <w:r>
      <w:fldChar w:fldCharType="end"/>
    </w:r>
    <w:r>
      <w:instrText xml:space="preserve">="" "[Your E-Mail]" </w:instrText>
    </w:r>
    <w:r>
      <w:fldChar w:fldCharType="begin"/>
    </w:r>
    <w:r>
      <w:instrText xml:space="preserve"> USERPROPERTY EmailAddress1 </w:instrText>
    </w:r>
    <w:r>
      <w:fldChar w:fldCharType="separate"/>
    </w:r>
    <w:r>
      <w:rPr>
        <w:noProof/>
      </w:rPr>
      <w:instrText>laan.yeung@gmail.com</w:instrText>
    </w:r>
    <w:r>
      <w:fldChar w:fldCharType="end"/>
    </w:r>
    <w:r>
      <w:fldChar w:fldCharType="separate"/>
    </w:r>
    <w:r>
      <w:rPr>
        <w:noProof/>
      </w:rPr>
      <w:instrText>laan.yeung@gmail.com</w:instrText>
    </w:r>
    <w:r>
      <w:fldChar w:fldCharType="end"/>
    </w:r>
    <w:r>
      <w:instrText xml:space="preserve"> \* MERGEFORMAT</w:instrText>
    </w:r>
    <w:r>
      <w:fldChar w:fldCharType="separate"/>
    </w:r>
    <w:r w:rsidR="000A49E5">
      <w:t>laan.yeung@gmail</w:t>
    </w:r>
    <w:r w:rsidR="000A49E5">
      <w:rPr>
        <w:noProof/>
      </w:rPr>
      <w:t>.com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7225DC9"/>
    <w:multiLevelType w:val="hybridMultilevel"/>
    <w:tmpl w:val="635C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47259E"/>
    <w:multiLevelType w:val="hybridMultilevel"/>
    <w:tmpl w:val="9C40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D1720"/>
    <w:multiLevelType w:val="hybridMultilevel"/>
    <w:tmpl w:val="D508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E326F"/>
    <w:rsid w:val="00024CAC"/>
    <w:rsid w:val="00053052"/>
    <w:rsid w:val="00086080"/>
    <w:rsid w:val="0009054F"/>
    <w:rsid w:val="000A49E5"/>
    <w:rsid w:val="00163E5E"/>
    <w:rsid w:val="00256F71"/>
    <w:rsid w:val="00296AFA"/>
    <w:rsid w:val="002977CE"/>
    <w:rsid w:val="002A608B"/>
    <w:rsid w:val="002B13B9"/>
    <w:rsid w:val="002B644D"/>
    <w:rsid w:val="002B742E"/>
    <w:rsid w:val="002E1856"/>
    <w:rsid w:val="002E3C99"/>
    <w:rsid w:val="0030063C"/>
    <w:rsid w:val="0030226D"/>
    <w:rsid w:val="0030344F"/>
    <w:rsid w:val="003352BC"/>
    <w:rsid w:val="003A24ED"/>
    <w:rsid w:val="004308B3"/>
    <w:rsid w:val="00445276"/>
    <w:rsid w:val="0045051E"/>
    <w:rsid w:val="004806AE"/>
    <w:rsid w:val="0049532E"/>
    <w:rsid w:val="004E362B"/>
    <w:rsid w:val="0054760A"/>
    <w:rsid w:val="00576278"/>
    <w:rsid w:val="005C2D9B"/>
    <w:rsid w:val="005E6632"/>
    <w:rsid w:val="005F6C79"/>
    <w:rsid w:val="0061524B"/>
    <w:rsid w:val="006177BC"/>
    <w:rsid w:val="0063606D"/>
    <w:rsid w:val="00651D1A"/>
    <w:rsid w:val="006B22C0"/>
    <w:rsid w:val="006F2B71"/>
    <w:rsid w:val="007C4B02"/>
    <w:rsid w:val="007E6F05"/>
    <w:rsid w:val="008656B3"/>
    <w:rsid w:val="00867A4D"/>
    <w:rsid w:val="008739AB"/>
    <w:rsid w:val="008A44FD"/>
    <w:rsid w:val="008D3E9A"/>
    <w:rsid w:val="008F633E"/>
    <w:rsid w:val="009155F8"/>
    <w:rsid w:val="009C57F2"/>
    <w:rsid w:val="00A27E59"/>
    <w:rsid w:val="00A62B4C"/>
    <w:rsid w:val="00A64973"/>
    <w:rsid w:val="00A957DC"/>
    <w:rsid w:val="00A965C5"/>
    <w:rsid w:val="00B267E0"/>
    <w:rsid w:val="00B763CE"/>
    <w:rsid w:val="00B85983"/>
    <w:rsid w:val="00B924C1"/>
    <w:rsid w:val="00BA0151"/>
    <w:rsid w:val="00BB0A7B"/>
    <w:rsid w:val="00BC39F2"/>
    <w:rsid w:val="00BC4182"/>
    <w:rsid w:val="00C33416"/>
    <w:rsid w:val="00C7197D"/>
    <w:rsid w:val="00C84547"/>
    <w:rsid w:val="00C847E6"/>
    <w:rsid w:val="00CF1A76"/>
    <w:rsid w:val="00CF2C51"/>
    <w:rsid w:val="00D671E7"/>
    <w:rsid w:val="00DA2869"/>
    <w:rsid w:val="00DA6D6F"/>
    <w:rsid w:val="00DE02C9"/>
    <w:rsid w:val="00E054FA"/>
    <w:rsid w:val="00E275C7"/>
    <w:rsid w:val="00E63181"/>
    <w:rsid w:val="00EB3C61"/>
    <w:rsid w:val="00EE326F"/>
    <w:rsid w:val="00EF4637"/>
    <w:rsid w:val="00EF64B6"/>
    <w:rsid w:val="00F16DE4"/>
    <w:rsid w:val="00F50FB9"/>
    <w:rsid w:val="00F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8A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9C423DBBEA104EAB0EB3894CB0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08A2-E997-AE46-82B6-3A16EAA265E2}"/>
      </w:docPartPr>
      <w:docPartBody>
        <w:p w:rsidR="00F20633" w:rsidRDefault="00F20633">
          <w:pPr>
            <w:pStyle w:val="ED9C423DBBEA104EAB0EB3894CB0A1E8"/>
          </w:pPr>
          <w:r>
            <w:t xml:space="preserve">Etiam cursus suscipit enim. Nulla facilisi. </w:t>
          </w:r>
        </w:p>
      </w:docPartBody>
    </w:docPart>
    <w:docPart>
      <w:docPartPr>
        <w:name w:val="8880FF2A573FC345B86046262A168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4D543-9E86-D74E-AEFF-7B4B220A5137}"/>
      </w:docPartPr>
      <w:docPartBody>
        <w:p w:rsidR="00F20633" w:rsidRDefault="00F20633">
          <w:pPr>
            <w:pStyle w:val="8880FF2A573FC345B86046262A168406"/>
          </w:pPr>
          <w:r>
            <w:t>Integer eleifend diam eu diam. Nam hendrerit. Nunc id nisi.</w:t>
          </w:r>
        </w:p>
      </w:docPartBody>
    </w:docPart>
    <w:docPart>
      <w:docPartPr>
        <w:name w:val="D27C2F29621A3C44AE22D4B8514B2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9BE9-35AC-4D47-8D9F-5A6160B30A09}"/>
      </w:docPartPr>
      <w:docPartBody>
        <w:p w:rsidR="00F20633" w:rsidRDefault="00F20633">
          <w:pPr>
            <w:pStyle w:val="D27C2F29621A3C44AE22D4B8514B2419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2713DFBD13195B458BDB62DEA3423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7687-D804-3C4B-A3D5-662EDE8B9D8B}"/>
      </w:docPartPr>
      <w:docPartBody>
        <w:p w:rsidR="00F20633" w:rsidRDefault="00F20633">
          <w:pPr>
            <w:pStyle w:val="2713DFBD13195B458BDB62DEA34233A2"/>
          </w:pPr>
          <w:r>
            <w:t>Integer eleifend diam eu diam. Nam hendrerit. Nunc id nisi.</w:t>
          </w:r>
        </w:p>
      </w:docPartBody>
    </w:docPart>
    <w:docPart>
      <w:docPartPr>
        <w:name w:val="5EB1E3E6998C7141A89D36D1C63C6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CC6E4-9A08-334A-81DF-6225A3F14F16}"/>
      </w:docPartPr>
      <w:docPartBody>
        <w:p w:rsidR="00F20633" w:rsidRDefault="00F20633">
          <w:pPr>
            <w:pStyle w:val="5EB1E3E6998C7141A89D36D1C63C6586"/>
          </w:pPr>
          <w:r>
            <w:t xml:space="preserve">Etiam cursus suscipit enim. Nulla facilisi. </w:t>
          </w:r>
        </w:p>
      </w:docPartBody>
    </w:docPart>
    <w:docPart>
      <w:docPartPr>
        <w:name w:val="94D0516AC638774C930B04291C9D8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3C44-04F0-D647-8F46-8B7FFCBFFA60}"/>
      </w:docPartPr>
      <w:docPartBody>
        <w:p w:rsidR="00F20633" w:rsidRDefault="00F20633">
          <w:pPr>
            <w:pStyle w:val="94D0516AC638774C930B04291C9D8CBC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E3E37C8AF6C1747ABA06EF8B7E2D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4E83-FA94-0748-80BD-5A720C94F17B}"/>
      </w:docPartPr>
      <w:docPartBody>
        <w:p w:rsidR="00F20633" w:rsidRDefault="00F20633">
          <w:pPr>
            <w:pStyle w:val="9E3E37C8AF6C1747ABA06EF8B7E2D3BA"/>
          </w:pPr>
          <w:r>
            <w:t xml:space="preserve">Etiam cursus suscipit enim. Nulla facilisi. </w:t>
          </w:r>
        </w:p>
      </w:docPartBody>
    </w:docPart>
    <w:docPart>
      <w:docPartPr>
        <w:name w:val="C900422827109D47BC003A78ADD6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4E48C-86BF-DC4F-BD36-A7296916FED0}"/>
      </w:docPartPr>
      <w:docPartBody>
        <w:p w:rsidR="00F20633" w:rsidRDefault="00F20633">
          <w:pPr>
            <w:pStyle w:val="C900422827109D47BC003A78ADD68ADB"/>
          </w:pPr>
          <w:r>
            <w:t>Integer eleifend diam eu diam. Nam hendrerit. Nunc id nisi.</w:t>
          </w:r>
        </w:p>
      </w:docPartBody>
    </w:docPart>
    <w:docPart>
      <w:docPartPr>
        <w:name w:val="EFFA1BD93B1655438FB1B174C76C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0AE28-B4F9-6646-AC96-28F020866BB9}"/>
      </w:docPartPr>
      <w:docPartBody>
        <w:p w:rsidR="00F20633" w:rsidRDefault="00F20633">
          <w:pPr>
            <w:pStyle w:val="EFFA1BD93B1655438FB1B174C76CE9C4"/>
          </w:pPr>
          <w:r>
            <w:t>Duis massa sapien, luctus sed, eleifend quis, semper a, ante.</w:t>
          </w:r>
        </w:p>
      </w:docPartBody>
    </w:docPart>
    <w:docPart>
      <w:docPartPr>
        <w:name w:val="95ECCCFB46C8144DB38C5244CF4C0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E8307-CB7B-E641-BC3F-F2962D816715}"/>
      </w:docPartPr>
      <w:docPartBody>
        <w:p w:rsidR="00F20633" w:rsidRDefault="00F20633">
          <w:pPr>
            <w:pStyle w:val="95ECCCFB46C8144DB38C5244CF4C0016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8B7FB45BB165CF4C964C67A14D777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472CA-172B-C74E-8DAE-AF955442318C}"/>
      </w:docPartPr>
      <w:docPartBody>
        <w:p w:rsidR="00DF311D" w:rsidRDefault="00DF311D" w:rsidP="00DF311D">
          <w:pPr>
            <w:pStyle w:val="8B7FB45BB165CF4C964C67A14D777ED0"/>
          </w:pPr>
          <w:r>
            <w:t>Duis massa sapien, luctus sed, eleifend quis, semper a, ante.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33"/>
    <w:rsid w:val="00111935"/>
    <w:rsid w:val="009324BA"/>
    <w:rsid w:val="00BF0753"/>
    <w:rsid w:val="00DF311D"/>
    <w:rsid w:val="00F20633"/>
    <w:rsid w:val="00F5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908D89188A342B7077BFEA5EB70A7">
    <w:name w:val="273908D89188A342B7077BFEA5EB70A7"/>
  </w:style>
  <w:style w:type="paragraph" w:customStyle="1" w:styleId="26C8789A71163343BEB81828914DA346">
    <w:name w:val="26C8789A71163343BEB81828914DA346"/>
  </w:style>
  <w:style w:type="paragraph" w:customStyle="1" w:styleId="ED9C423DBBEA104EAB0EB3894CB0A1E8">
    <w:name w:val="ED9C423DBBEA104EAB0EB3894CB0A1E8"/>
  </w:style>
  <w:style w:type="paragraph" w:customStyle="1" w:styleId="8880FF2A573FC345B86046262A168406">
    <w:name w:val="8880FF2A573FC345B86046262A168406"/>
  </w:style>
  <w:style w:type="paragraph" w:customStyle="1" w:styleId="9D591665934D23428F1682E0A9ACA3D2">
    <w:name w:val="9D591665934D23428F1682E0A9ACA3D2"/>
  </w:style>
  <w:style w:type="paragraph" w:customStyle="1" w:styleId="D27C2F29621A3C44AE22D4B8514B2419">
    <w:name w:val="D27C2F29621A3C44AE22D4B8514B2419"/>
  </w:style>
  <w:style w:type="paragraph" w:customStyle="1" w:styleId="2713DFBD13195B458BDB62DEA34233A2">
    <w:name w:val="2713DFBD13195B458BDB62DEA34233A2"/>
  </w:style>
  <w:style w:type="paragraph" w:customStyle="1" w:styleId="5EB1E3E6998C7141A89D36D1C63C6586">
    <w:name w:val="5EB1E3E6998C7141A89D36D1C63C6586"/>
  </w:style>
  <w:style w:type="paragraph" w:customStyle="1" w:styleId="94D0516AC638774C930B04291C9D8CBC">
    <w:name w:val="94D0516AC638774C930B04291C9D8CBC"/>
  </w:style>
  <w:style w:type="paragraph" w:customStyle="1" w:styleId="9E3E37C8AF6C1747ABA06EF8B7E2D3BA">
    <w:name w:val="9E3E37C8AF6C1747ABA06EF8B7E2D3BA"/>
  </w:style>
  <w:style w:type="paragraph" w:customStyle="1" w:styleId="C900422827109D47BC003A78ADD68ADB">
    <w:name w:val="C900422827109D47BC003A78ADD68ADB"/>
  </w:style>
  <w:style w:type="paragraph" w:customStyle="1" w:styleId="F08E7C44954E0442B89809C5028DF660">
    <w:name w:val="F08E7C44954E0442B89809C5028DF660"/>
  </w:style>
  <w:style w:type="paragraph" w:customStyle="1" w:styleId="EFFA1BD93B1655438FB1B174C76CE9C4">
    <w:name w:val="EFFA1BD93B1655438FB1B174C76CE9C4"/>
  </w:style>
  <w:style w:type="paragraph" w:customStyle="1" w:styleId="B4FA0B2EAD72894AB1860681B84FB913">
    <w:name w:val="B4FA0B2EAD72894AB1860681B84FB913"/>
  </w:style>
  <w:style w:type="paragraph" w:customStyle="1" w:styleId="8AA0290B2C762A45A66442E97F2A0647">
    <w:name w:val="8AA0290B2C762A45A66442E97F2A0647"/>
  </w:style>
  <w:style w:type="paragraph" w:customStyle="1" w:styleId="A327729003965A46894325BA5FCF08D7">
    <w:name w:val="A327729003965A46894325BA5FCF08D7"/>
  </w:style>
  <w:style w:type="paragraph" w:customStyle="1" w:styleId="5534B95ACE6A4B46B3120066B2BB7047">
    <w:name w:val="5534B95ACE6A4B46B3120066B2BB7047"/>
  </w:style>
  <w:style w:type="paragraph" w:customStyle="1" w:styleId="CF05F84AB56771429A71A38F5BE3730B">
    <w:name w:val="CF05F84AB56771429A71A38F5BE3730B"/>
  </w:style>
  <w:style w:type="paragraph" w:customStyle="1" w:styleId="95ECCCFB46C8144DB38C5244CF4C0016">
    <w:name w:val="95ECCCFB46C8144DB38C5244CF4C0016"/>
  </w:style>
  <w:style w:type="paragraph" w:customStyle="1" w:styleId="2449C4754C4C6343BC654CF7F6760FC8">
    <w:name w:val="2449C4754C4C6343BC654CF7F6760FC8"/>
  </w:style>
  <w:style w:type="paragraph" w:customStyle="1" w:styleId="8C2DE3E2D1CBB14A9D84F447C81A99E2">
    <w:name w:val="8C2DE3E2D1CBB14A9D84F447C81A99E2"/>
  </w:style>
  <w:style w:type="paragraph" w:customStyle="1" w:styleId="8E1B08C421344544B589DFD33B9DD08C">
    <w:name w:val="8E1B08C421344544B589DFD33B9DD08C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9E5424C844CBBE40A6C766CE680D3578">
    <w:name w:val="9E5424C844CBBE40A6C766CE680D3578"/>
  </w:style>
  <w:style w:type="paragraph" w:customStyle="1" w:styleId="EA9590C537D45246B00916260A408FAE">
    <w:name w:val="EA9590C537D45246B00916260A408FAE"/>
  </w:style>
  <w:style w:type="paragraph" w:customStyle="1" w:styleId="F8BF85F905E4F44A8E1B83C081DB8BA4">
    <w:name w:val="F8BF85F905E4F44A8E1B83C081DB8BA4"/>
    <w:rsid w:val="00F5264B"/>
  </w:style>
  <w:style w:type="paragraph" w:customStyle="1" w:styleId="BF7AFA41961EEE41B94FA11C040817EC">
    <w:name w:val="BF7AFA41961EEE41B94FA11C040817EC"/>
    <w:rsid w:val="00F5264B"/>
  </w:style>
  <w:style w:type="paragraph" w:customStyle="1" w:styleId="64D05347286C05489056525736FE384B">
    <w:name w:val="64D05347286C05489056525736FE384B"/>
    <w:rsid w:val="00F5264B"/>
  </w:style>
  <w:style w:type="paragraph" w:customStyle="1" w:styleId="2CF142405448E84599E3C54B22F91667">
    <w:name w:val="2CF142405448E84599E3C54B22F91667"/>
    <w:rsid w:val="00DF311D"/>
  </w:style>
  <w:style w:type="paragraph" w:customStyle="1" w:styleId="1320F219A93F264285E45974B7B0F095">
    <w:name w:val="1320F219A93F264285E45974B7B0F095"/>
    <w:rsid w:val="00DF311D"/>
  </w:style>
  <w:style w:type="paragraph" w:customStyle="1" w:styleId="D88311041FA5D944AEDA324D380CD793">
    <w:name w:val="D88311041FA5D944AEDA324D380CD793"/>
    <w:rsid w:val="00DF311D"/>
  </w:style>
  <w:style w:type="paragraph" w:customStyle="1" w:styleId="CB6088B7F1DCCC4A900B80EF5F3E0C0E">
    <w:name w:val="CB6088B7F1DCCC4A900B80EF5F3E0C0E"/>
    <w:rsid w:val="00DF311D"/>
  </w:style>
  <w:style w:type="paragraph" w:customStyle="1" w:styleId="A9DA33967CEF1940A9E743CE6DCAE4B0">
    <w:name w:val="A9DA33967CEF1940A9E743CE6DCAE4B0"/>
    <w:rsid w:val="00DF311D"/>
  </w:style>
  <w:style w:type="paragraph" w:customStyle="1" w:styleId="8B7FB45BB165CF4C964C67A14D777ED0">
    <w:name w:val="8B7FB45BB165CF4C964C67A14D777ED0"/>
    <w:rsid w:val="00DF31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908D89188A342B7077BFEA5EB70A7">
    <w:name w:val="273908D89188A342B7077BFEA5EB70A7"/>
  </w:style>
  <w:style w:type="paragraph" w:customStyle="1" w:styleId="26C8789A71163343BEB81828914DA346">
    <w:name w:val="26C8789A71163343BEB81828914DA346"/>
  </w:style>
  <w:style w:type="paragraph" w:customStyle="1" w:styleId="ED9C423DBBEA104EAB0EB3894CB0A1E8">
    <w:name w:val="ED9C423DBBEA104EAB0EB3894CB0A1E8"/>
  </w:style>
  <w:style w:type="paragraph" w:customStyle="1" w:styleId="8880FF2A573FC345B86046262A168406">
    <w:name w:val="8880FF2A573FC345B86046262A168406"/>
  </w:style>
  <w:style w:type="paragraph" w:customStyle="1" w:styleId="9D591665934D23428F1682E0A9ACA3D2">
    <w:name w:val="9D591665934D23428F1682E0A9ACA3D2"/>
  </w:style>
  <w:style w:type="paragraph" w:customStyle="1" w:styleId="D27C2F29621A3C44AE22D4B8514B2419">
    <w:name w:val="D27C2F29621A3C44AE22D4B8514B2419"/>
  </w:style>
  <w:style w:type="paragraph" w:customStyle="1" w:styleId="2713DFBD13195B458BDB62DEA34233A2">
    <w:name w:val="2713DFBD13195B458BDB62DEA34233A2"/>
  </w:style>
  <w:style w:type="paragraph" w:customStyle="1" w:styleId="5EB1E3E6998C7141A89D36D1C63C6586">
    <w:name w:val="5EB1E3E6998C7141A89D36D1C63C6586"/>
  </w:style>
  <w:style w:type="paragraph" w:customStyle="1" w:styleId="94D0516AC638774C930B04291C9D8CBC">
    <w:name w:val="94D0516AC638774C930B04291C9D8CBC"/>
  </w:style>
  <w:style w:type="paragraph" w:customStyle="1" w:styleId="9E3E37C8AF6C1747ABA06EF8B7E2D3BA">
    <w:name w:val="9E3E37C8AF6C1747ABA06EF8B7E2D3BA"/>
  </w:style>
  <w:style w:type="paragraph" w:customStyle="1" w:styleId="C900422827109D47BC003A78ADD68ADB">
    <w:name w:val="C900422827109D47BC003A78ADD68ADB"/>
  </w:style>
  <w:style w:type="paragraph" w:customStyle="1" w:styleId="F08E7C44954E0442B89809C5028DF660">
    <w:name w:val="F08E7C44954E0442B89809C5028DF660"/>
  </w:style>
  <w:style w:type="paragraph" w:customStyle="1" w:styleId="EFFA1BD93B1655438FB1B174C76CE9C4">
    <w:name w:val="EFFA1BD93B1655438FB1B174C76CE9C4"/>
  </w:style>
  <w:style w:type="paragraph" w:customStyle="1" w:styleId="B4FA0B2EAD72894AB1860681B84FB913">
    <w:name w:val="B4FA0B2EAD72894AB1860681B84FB913"/>
  </w:style>
  <w:style w:type="paragraph" w:customStyle="1" w:styleId="8AA0290B2C762A45A66442E97F2A0647">
    <w:name w:val="8AA0290B2C762A45A66442E97F2A0647"/>
  </w:style>
  <w:style w:type="paragraph" w:customStyle="1" w:styleId="A327729003965A46894325BA5FCF08D7">
    <w:name w:val="A327729003965A46894325BA5FCF08D7"/>
  </w:style>
  <w:style w:type="paragraph" w:customStyle="1" w:styleId="5534B95ACE6A4B46B3120066B2BB7047">
    <w:name w:val="5534B95ACE6A4B46B3120066B2BB7047"/>
  </w:style>
  <w:style w:type="paragraph" w:customStyle="1" w:styleId="CF05F84AB56771429A71A38F5BE3730B">
    <w:name w:val="CF05F84AB56771429A71A38F5BE3730B"/>
  </w:style>
  <w:style w:type="paragraph" w:customStyle="1" w:styleId="95ECCCFB46C8144DB38C5244CF4C0016">
    <w:name w:val="95ECCCFB46C8144DB38C5244CF4C0016"/>
  </w:style>
  <w:style w:type="paragraph" w:customStyle="1" w:styleId="2449C4754C4C6343BC654CF7F6760FC8">
    <w:name w:val="2449C4754C4C6343BC654CF7F6760FC8"/>
  </w:style>
  <w:style w:type="paragraph" w:customStyle="1" w:styleId="8C2DE3E2D1CBB14A9D84F447C81A99E2">
    <w:name w:val="8C2DE3E2D1CBB14A9D84F447C81A99E2"/>
  </w:style>
  <w:style w:type="paragraph" w:customStyle="1" w:styleId="8E1B08C421344544B589DFD33B9DD08C">
    <w:name w:val="8E1B08C421344544B589DFD33B9DD08C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9E5424C844CBBE40A6C766CE680D3578">
    <w:name w:val="9E5424C844CBBE40A6C766CE680D3578"/>
  </w:style>
  <w:style w:type="paragraph" w:customStyle="1" w:styleId="EA9590C537D45246B00916260A408FAE">
    <w:name w:val="EA9590C537D45246B00916260A408FAE"/>
  </w:style>
  <w:style w:type="paragraph" w:customStyle="1" w:styleId="F8BF85F905E4F44A8E1B83C081DB8BA4">
    <w:name w:val="F8BF85F905E4F44A8E1B83C081DB8BA4"/>
    <w:rsid w:val="00F5264B"/>
  </w:style>
  <w:style w:type="paragraph" w:customStyle="1" w:styleId="BF7AFA41961EEE41B94FA11C040817EC">
    <w:name w:val="BF7AFA41961EEE41B94FA11C040817EC"/>
    <w:rsid w:val="00F5264B"/>
  </w:style>
  <w:style w:type="paragraph" w:customStyle="1" w:styleId="64D05347286C05489056525736FE384B">
    <w:name w:val="64D05347286C05489056525736FE384B"/>
    <w:rsid w:val="00F5264B"/>
  </w:style>
  <w:style w:type="paragraph" w:customStyle="1" w:styleId="2CF142405448E84599E3C54B22F91667">
    <w:name w:val="2CF142405448E84599E3C54B22F91667"/>
    <w:rsid w:val="00DF311D"/>
  </w:style>
  <w:style w:type="paragraph" w:customStyle="1" w:styleId="1320F219A93F264285E45974B7B0F095">
    <w:name w:val="1320F219A93F264285E45974B7B0F095"/>
    <w:rsid w:val="00DF311D"/>
  </w:style>
  <w:style w:type="paragraph" w:customStyle="1" w:styleId="D88311041FA5D944AEDA324D380CD793">
    <w:name w:val="D88311041FA5D944AEDA324D380CD793"/>
    <w:rsid w:val="00DF311D"/>
  </w:style>
  <w:style w:type="paragraph" w:customStyle="1" w:styleId="CB6088B7F1DCCC4A900B80EF5F3E0C0E">
    <w:name w:val="CB6088B7F1DCCC4A900B80EF5F3E0C0E"/>
    <w:rsid w:val="00DF311D"/>
  </w:style>
  <w:style w:type="paragraph" w:customStyle="1" w:styleId="A9DA33967CEF1940A9E743CE6DCAE4B0">
    <w:name w:val="A9DA33967CEF1940A9E743CE6DCAE4B0"/>
    <w:rsid w:val="00DF311D"/>
  </w:style>
  <w:style w:type="paragraph" w:customStyle="1" w:styleId="8B7FB45BB165CF4C964C67A14D777ED0">
    <w:name w:val="8B7FB45BB165CF4C964C67A14D777ED0"/>
    <w:rsid w:val="00DF31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D95E0-F59F-0648-8C47-D68C99C7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221</TotalTime>
  <Pages>3</Pages>
  <Words>718</Words>
  <Characters>4093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4802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Laan Yeung</dc:creator>
  <cp:keywords/>
  <dc:description/>
  <cp:lastModifiedBy>Laan Yeung</cp:lastModifiedBy>
  <cp:revision>52</cp:revision>
  <cp:lastPrinted>2015-05-20T00:36:00Z</cp:lastPrinted>
  <dcterms:created xsi:type="dcterms:W3CDTF">2013-02-11T04:02:00Z</dcterms:created>
  <dcterms:modified xsi:type="dcterms:W3CDTF">2015-05-20T02:32:00Z</dcterms:modified>
  <cp:category/>
</cp:coreProperties>
</file>